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8B6" w:rsidRPr="003E6B6D" w:rsidRDefault="003E6B6D" w:rsidP="003E6B6D">
      <w:pPr>
        <w:pStyle w:val="Title"/>
        <w:jc w:val="left"/>
        <w:rPr>
          <w:sz w:val="48"/>
          <w:szCs w:val="48"/>
        </w:rPr>
      </w:pPr>
      <w:r>
        <w:rPr>
          <w:rFonts w:asciiTheme="minorHAnsi" w:eastAsiaTheme="minorHAnsi" w:hAnsiTheme="minorHAnsi" w:cstheme="minorBidi"/>
          <w:color w:val="595959" w:themeColor="text1" w:themeTint="A6"/>
          <w:kern w:val="0"/>
          <w:sz w:val="22"/>
        </w:rPr>
        <w:t xml:space="preserve">                        </w:t>
      </w:r>
      <w:r w:rsidR="003748B6" w:rsidRPr="003E6B6D">
        <w:rPr>
          <w:sz w:val="48"/>
          <w:szCs w:val="48"/>
        </w:rPr>
        <w:t xml:space="preserve">GPS </w:t>
      </w:r>
      <w:r w:rsidRPr="003E6B6D">
        <w:rPr>
          <w:sz w:val="48"/>
          <w:szCs w:val="48"/>
        </w:rPr>
        <w:t xml:space="preserve">Vehicle </w:t>
      </w:r>
      <w:r w:rsidR="003748B6" w:rsidRPr="003E6B6D">
        <w:rPr>
          <w:sz w:val="48"/>
          <w:szCs w:val="48"/>
        </w:rPr>
        <w:t>Tracking System</w:t>
      </w:r>
    </w:p>
    <w:p w:rsidR="003748B6" w:rsidRDefault="003E6B6D" w:rsidP="003748B6">
      <w:pPr>
        <w:pStyle w:val="Subtitle"/>
      </w:pPr>
      <w:r>
        <w:t xml:space="preserve"> </w:t>
      </w:r>
      <w:r w:rsidR="001C0B42">
        <w:t>(GPS monitoring with server control)</w:t>
      </w:r>
    </w:p>
    <w:p w:rsidR="003E6B6D" w:rsidRDefault="003E6B6D" w:rsidP="003748B6">
      <w:pPr>
        <w:pStyle w:val="Subtitle"/>
      </w:pPr>
    </w:p>
    <w:p w:rsidR="003E6B6D" w:rsidRDefault="003E6B6D" w:rsidP="003748B6">
      <w:pPr>
        <w:pStyle w:val="Subtitle"/>
      </w:pPr>
    </w:p>
    <w:p w:rsidR="003E6B6D" w:rsidRDefault="003E6B6D" w:rsidP="003748B6">
      <w:pPr>
        <w:pStyle w:val="Subtitle"/>
      </w:pPr>
      <w:r>
        <w:rPr>
          <w:caps w:val="0"/>
          <w:noProof/>
        </w:rPr>
        <w:drawing>
          <wp:inline distT="0" distB="0" distL="0" distR="0" wp14:anchorId="6A514E20" wp14:editId="4C2F17A3">
            <wp:extent cx="5486400" cy="3429000"/>
            <wp:effectExtent l="0" t="0" r="0" b="0"/>
            <wp:docPr id="1" name="Picture 1" descr="C:\Users\User\AppData\Local\Microsoft\Windows\INetCache\Content.Word\1-1FG9161441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1FG9161441G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E6B6D" w:rsidRDefault="003E6B6D" w:rsidP="003748B6">
      <w:pPr>
        <w:pStyle w:val="Subtitle"/>
      </w:pPr>
    </w:p>
    <w:p w:rsidR="003E6B6D" w:rsidRDefault="003E6B6D" w:rsidP="003748B6">
      <w:pPr>
        <w:pStyle w:val="Subtitle"/>
      </w:pPr>
    </w:p>
    <w:p w:rsidR="003E6B6D" w:rsidRDefault="003E6B6D" w:rsidP="003748B6">
      <w:pPr>
        <w:pStyle w:val="Subtitle"/>
      </w:pPr>
    </w:p>
    <w:p w:rsidR="003E6B6D" w:rsidRDefault="003E6B6D" w:rsidP="003748B6">
      <w:pPr>
        <w:pStyle w:val="Subtitle"/>
      </w:pPr>
    </w:p>
    <w:p w:rsidR="003E6B6D" w:rsidRDefault="003E6B6D" w:rsidP="003748B6">
      <w:pPr>
        <w:pStyle w:val="Subtitle"/>
      </w:pPr>
    </w:p>
    <w:p w:rsidR="003E6B6D" w:rsidRDefault="003E6B6D" w:rsidP="003748B6">
      <w:pPr>
        <w:pStyle w:val="Subtitle"/>
      </w:pPr>
    </w:p>
    <w:p w:rsidR="001C0B42" w:rsidRDefault="001C0B42" w:rsidP="003748B6">
      <w:pPr>
        <w:pStyle w:val="Subtitle"/>
      </w:pPr>
    </w:p>
    <w:p w:rsidR="003E6B6D" w:rsidRDefault="001C0B42" w:rsidP="003E6B6D">
      <w:pPr>
        <w:pStyle w:val="Subtitle"/>
        <w:jc w:val="left"/>
      </w:pPr>
      <w:r>
        <w:t xml:space="preserve">           </w:t>
      </w:r>
      <w:r w:rsidR="003E6B6D">
        <w:t xml:space="preserve">               </w:t>
      </w:r>
      <w:r w:rsidR="006F29CA">
        <w:t>Mikail Biswas Mridu</w:t>
      </w:r>
      <w:r w:rsidR="003E6B6D">
        <w:t xml:space="preserve"> | ROLL nO: 1507081 </w:t>
      </w:r>
    </w:p>
    <w:p w:rsidR="003E6B6D" w:rsidRDefault="003E6B6D" w:rsidP="003E6B6D">
      <w:pPr>
        <w:pStyle w:val="Subtitle"/>
        <w:jc w:val="left"/>
      </w:pPr>
      <w:r>
        <w:t xml:space="preserve">                              Md. Rifat Anwar | Roll No: 1507066</w:t>
      </w:r>
    </w:p>
    <w:p w:rsidR="003E6B6D" w:rsidRDefault="003E6B6D" w:rsidP="003E6B6D">
      <w:pPr>
        <w:pStyle w:val="Subtitle"/>
        <w:jc w:val="left"/>
      </w:pPr>
      <w:r>
        <w:t xml:space="preserve">                              Md. rubel hasan | Roll no: 1507074</w:t>
      </w:r>
    </w:p>
    <w:p w:rsidR="003E6B6D" w:rsidRDefault="003E6B6D" w:rsidP="003E6B6D">
      <w:pPr>
        <w:pStyle w:val="Subtitle"/>
        <w:jc w:val="left"/>
      </w:pPr>
      <w:r>
        <w:t xml:space="preserve">                                 </w:t>
      </w:r>
    </w:p>
    <w:p w:rsidR="001C0B42" w:rsidRDefault="003E6B6D" w:rsidP="003E6B6D">
      <w:pPr>
        <w:pStyle w:val="Subtitle"/>
        <w:jc w:val="left"/>
      </w:pPr>
      <w:r>
        <w:t xml:space="preserve">                                                           </w:t>
      </w:r>
      <w:r w:rsidR="003748B6">
        <w:t xml:space="preserve">sEC: b </w:t>
      </w:r>
    </w:p>
    <w:p w:rsidR="00C6554A" w:rsidRDefault="006F29CA" w:rsidP="001C0B42">
      <w:pPr>
        <w:pStyle w:val="Subtitle"/>
      </w:pPr>
      <w:r>
        <w:t>CSE3104:</w:t>
      </w:r>
      <w:r w:rsidRPr="006F29CA">
        <w:rPr>
          <w:rFonts w:ascii="Arial" w:hAnsi="Arial" w:cs="Arial"/>
          <w:color w:val="000000"/>
          <w:sz w:val="27"/>
          <w:szCs w:val="27"/>
          <w:shd w:val="clear" w:color="auto" w:fill="CCCCCC"/>
        </w:rPr>
        <w:t xml:space="preserve"> </w:t>
      </w:r>
      <w:r w:rsidRPr="003748B6">
        <w:rPr>
          <w:rFonts w:ascii="Arial" w:hAnsi="Arial" w:cs="Arial"/>
          <w:color w:val="000000"/>
          <w:sz w:val="24"/>
          <w:szCs w:val="24"/>
          <w:shd w:val="clear" w:color="auto" w:fill="CCCCCC"/>
        </w:rPr>
        <w:t>Peripherals and Interfacing Laborator</w:t>
      </w:r>
      <w:r w:rsidR="003748B6" w:rsidRPr="003748B6">
        <w:rPr>
          <w:rFonts w:ascii="Arial" w:hAnsi="Arial" w:cs="Arial"/>
          <w:color w:val="000000"/>
          <w:sz w:val="24"/>
          <w:szCs w:val="24"/>
          <w:shd w:val="clear" w:color="auto" w:fill="CCCCCC"/>
        </w:rPr>
        <w:t>y</w:t>
      </w:r>
      <w:r w:rsidR="00C6554A">
        <w:t xml:space="preserve"> |</w:t>
      </w:r>
      <w:r w:rsidR="00C6554A" w:rsidRPr="00D5413C">
        <w:t xml:space="preserve"> </w:t>
      </w:r>
      <w:r w:rsidR="003748B6">
        <w:t>01 JULY, 2018</w:t>
      </w:r>
      <w:r w:rsidR="00C6554A">
        <w:br w:type="page"/>
      </w:r>
    </w:p>
    <w:p w:rsidR="00467754" w:rsidRDefault="001C0B42" w:rsidP="00254B79">
      <w:pPr>
        <w:pStyle w:val="Heading1"/>
      </w:pPr>
      <w:r>
        <w:lastRenderedPageBreak/>
        <w:t>Project Overview</w:t>
      </w:r>
    </w:p>
    <w:p w:rsidR="0077531F" w:rsidRDefault="0077531F" w:rsidP="001D290A">
      <w:pPr>
        <w:jc w:val="both"/>
      </w:pPr>
      <w:r>
        <w:t>There are various Advanced Arduino Projects</w:t>
      </w:r>
      <w:r w:rsidR="001D290A">
        <w:t>,</w:t>
      </w:r>
      <w:r>
        <w:t xml:space="preserve"> which solves the problems in our life. This is one of those Arduino projects. The advanced vehicle tracking system is an enhanced system that allows a user to track the vehicle using GPS along with GSM modem. Using this vehicle tracking system user gets the location details of the vehicle where it is currently on his mobile and it can track it on Google map. For this purpose, we are using Arduino Uno </w:t>
      </w:r>
      <w:r w:rsidR="00254B79">
        <w:t xml:space="preserve">R3 </w:t>
      </w:r>
      <w:r>
        <w:t>as the main processing unit. The whole system is controlled by Arduino Uno</w:t>
      </w:r>
      <w:r w:rsidR="001D290A">
        <w:t xml:space="preserve"> </w:t>
      </w:r>
      <w:r w:rsidR="00254B79">
        <w:t xml:space="preserve">R3. This Arduino </w:t>
      </w:r>
      <w:r w:rsidR="001D290A">
        <w:t xml:space="preserve">UNO R3 </w:t>
      </w:r>
      <w:r w:rsidR="00254B79">
        <w:t>is</w:t>
      </w:r>
      <w:r>
        <w:t xml:space="preserve"> interfaced to </w:t>
      </w:r>
      <w:r w:rsidR="001D290A" w:rsidRPr="001D290A">
        <w:t>GSM/GPRS/GPS Shield (B)</w:t>
      </w:r>
      <w:r w:rsidR="001D290A">
        <w:t xml:space="preserve">. </w:t>
      </w:r>
      <w:r>
        <w:t xml:space="preserve">Once you start system it starts sending location details. The user </w:t>
      </w:r>
      <w:r w:rsidR="00254B79">
        <w:t>can track it on Google map using specific</w:t>
      </w:r>
      <w:r w:rsidR="001D290A">
        <w:t xml:space="preserve"> webpage containing details of GPS location. Once the user goes to that webpage</w:t>
      </w:r>
      <w:r>
        <w:t>, he/she can see the location on Google Map with a marker. Nowadays every smartphone has Google Maps application preinstalled. So</w:t>
      </w:r>
      <w:r w:rsidR="00C62368">
        <w:t xml:space="preserve"> this webpage</w:t>
      </w:r>
      <w:r>
        <w:t xml:space="preserve"> opens in the Google Maps app. GPS tracker system</w:t>
      </w:r>
      <w:r w:rsidR="001D290A">
        <w:t xml:space="preserve"> constantly keeps on sending GPS data</w:t>
      </w:r>
      <w:r>
        <w:t xml:space="preserve"> of location details of where the vehicle is located. Using the map we can see the places around the vehicle also we can see the road on the map. So by this way the user can get the location of the vehicle and real-time vehicle location details</w:t>
      </w:r>
      <w:r w:rsidR="001D290A">
        <w:t>.</w:t>
      </w:r>
    </w:p>
    <w:p w:rsidR="0077531F" w:rsidRDefault="0077531F" w:rsidP="0077531F"/>
    <w:p w:rsidR="0077531F" w:rsidRDefault="0077531F" w:rsidP="00C62368">
      <w:pPr>
        <w:jc w:val="both"/>
      </w:pPr>
      <w:r>
        <w:t>Real time vehicle tracking system using Arduino, GSM and GPS is an innovative and user-friendly system. Sometimes company’s transportation vehicles consume more and more fuel which results in loss of money. The solution for this is to install GPS tracking device in the vehicle. It sends real-time updates of the vehicle coordinates. It also improves safety and security of our car. We can also see the hi</w:t>
      </w:r>
      <w:r w:rsidR="001D290A">
        <w:t>story specific webpage</w:t>
      </w:r>
      <w:r>
        <w:t>. By using tracker system can see what time car was at which place.</w:t>
      </w:r>
    </w:p>
    <w:p w:rsidR="0077531F" w:rsidRDefault="0077531F" w:rsidP="0077531F"/>
    <w:p w:rsidR="00A33DA2" w:rsidRDefault="00A33DA2" w:rsidP="0077531F"/>
    <w:p w:rsidR="00A33DA2" w:rsidRDefault="00A33DA2" w:rsidP="0077531F"/>
    <w:p w:rsidR="00A33DA2" w:rsidRDefault="00A33DA2" w:rsidP="0077531F"/>
    <w:p w:rsidR="0077531F" w:rsidRDefault="00E778DC" w:rsidP="00E778DC">
      <w:pPr>
        <w:pStyle w:val="Heading1"/>
      </w:pPr>
      <w:r>
        <w:t>Total equipment for Project</w:t>
      </w:r>
    </w:p>
    <w:p w:rsidR="00E778DC" w:rsidRDefault="00E778DC" w:rsidP="00E778DC">
      <w:pPr>
        <w:pStyle w:val="ListParagraph"/>
        <w:numPr>
          <w:ilvl w:val="0"/>
          <w:numId w:val="16"/>
        </w:numPr>
      </w:pPr>
      <w:r>
        <w:t>Arduino Uno R3</w:t>
      </w:r>
    </w:p>
    <w:p w:rsidR="00E778DC" w:rsidRDefault="00E778DC" w:rsidP="00E778DC">
      <w:pPr>
        <w:pStyle w:val="ListParagraph"/>
        <w:numPr>
          <w:ilvl w:val="0"/>
          <w:numId w:val="16"/>
        </w:numPr>
      </w:pPr>
      <w:r w:rsidRPr="001D290A">
        <w:t>GSM/GPRS/GPS Shield (B)</w:t>
      </w:r>
      <w:r w:rsidR="007F0BE8">
        <w:t xml:space="preserve"> SIM808 Module</w:t>
      </w:r>
    </w:p>
    <w:p w:rsidR="00E778DC" w:rsidRDefault="00A33DA2" w:rsidP="00E778DC">
      <w:pPr>
        <w:pStyle w:val="ListParagraph"/>
        <w:numPr>
          <w:ilvl w:val="0"/>
          <w:numId w:val="16"/>
        </w:numPr>
      </w:pPr>
      <w:r>
        <w:t>GPS Antenna</w:t>
      </w:r>
    </w:p>
    <w:p w:rsidR="00A33DA2" w:rsidRPr="00E778DC" w:rsidRDefault="00A33DA2" w:rsidP="00E778DC">
      <w:pPr>
        <w:pStyle w:val="ListParagraph"/>
        <w:numPr>
          <w:ilvl w:val="0"/>
          <w:numId w:val="16"/>
        </w:numPr>
      </w:pPr>
      <w:r>
        <w:t>USB cables</w:t>
      </w:r>
    </w:p>
    <w:p w:rsidR="0077531F" w:rsidRDefault="0077531F" w:rsidP="0077531F"/>
    <w:p w:rsidR="00A33DA2" w:rsidRDefault="00A33DA2" w:rsidP="00A33DA2">
      <w:pPr>
        <w:pStyle w:val="Heading1"/>
      </w:pPr>
      <w:r>
        <w:lastRenderedPageBreak/>
        <w:t>Circuit Diagram</w:t>
      </w:r>
    </w:p>
    <w:p w:rsidR="00A33DA2" w:rsidRDefault="00A33DA2" w:rsidP="00A33DA2"/>
    <w:p w:rsidR="00A33DA2" w:rsidRPr="00A33DA2" w:rsidRDefault="00A33DA2" w:rsidP="00A33DA2"/>
    <w:p w:rsidR="00A33DA2" w:rsidRDefault="00A33DA2" w:rsidP="00A33DA2">
      <w:pPr>
        <w:pStyle w:val="ListParagraph"/>
        <w:numPr>
          <w:ilvl w:val="0"/>
          <w:numId w:val="18"/>
        </w:numPr>
      </w:pPr>
      <w:r>
        <w:t>Arduino UNO R3:</w:t>
      </w: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467754" w:rsidP="00A33DA2">
      <w:pPr>
        <w:pStyle w:val="ListParagrap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64.2pt">
            <v:imagedata r:id="rId8" o:title="arduino_3"/>
          </v:shape>
        </w:pict>
      </w: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pPr>
    </w:p>
    <w:p w:rsidR="00A33DA2" w:rsidRDefault="00A33DA2" w:rsidP="00A33DA2">
      <w:pPr>
        <w:pStyle w:val="ListParagraph"/>
        <w:numPr>
          <w:ilvl w:val="0"/>
          <w:numId w:val="18"/>
        </w:numPr>
      </w:pPr>
      <w:r w:rsidRPr="001D290A">
        <w:lastRenderedPageBreak/>
        <w:t>GSM/GPRS/GPS Shield (B)</w:t>
      </w:r>
      <w:r w:rsidR="007F0BE8">
        <w:t xml:space="preserve"> SIM808 Module</w:t>
      </w:r>
      <w:r>
        <w:t>:</w:t>
      </w:r>
      <w:r w:rsidR="00467754">
        <w:pict>
          <v:shape id="_x0000_i1026" type="#_x0000_t75" style="width:431.7pt;height:206.1pt">
            <v:imagedata r:id="rId9" o:title="gsm"/>
          </v:shape>
        </w:pict>
      </w:r>
      <w:r w:rsidR="00467754">
        <w:pict>
          <v:shape id="_x0000_i1027" type="#_x0000_t75" style="width:431.7pt;height:400.8pt">
            <v:imagedata r:id="rId10" o:title="gsm_details"/>
          </v:shape>
        </w:pict>
      </w:r>
    </w:p>
    <w:p w:rsidR="00A33DA2" w:rsidRDefault="007F0BE8" w:rsidP="007F0BE8">
      <w:pPr>
        <w:pStyle w:val="ListParagraph"/>
        <w:numPr>
          <w:ilvl w:val="0"/>
          <w:numId w:val="18"/>
        </w:numPr>
      </w:pPr>
      <w:r>
        <w:lastRenderedPageBreak/>
        <w:t>GPS Antenna:</w:t>
      </w:r>
    </w:p>
    <w:p w:rsidR="007F0BE8" w:rsidRDefault="007F0BE8" w:rsidP="007F0BE8">
      <w:pPr>
        <w:pStyle w:val="ListParagraph"/>
      </w:pPr>
    </w:p>
    <w:p w:rsidR="007F0BE8" w:rsidRDefault="00467754" w:rsidP="007F0BE8">
      <w:pPr>
        <w:pStyle w:val="ListParagraph"/>
      </w:pPr>
      <w:r>
        <w:pict>
          <v:shape id="_x0000_i1028" type="#_x0000_t75" style="width:6in;height:309.9pt">
            <v:imagedata r:id="rId11" o:title="gps_antena"/>
          </v:shape>
        </w:pict>
      </w:r>
    </w:p>
    <w:p w:rsidR="00A33DA2" w:rsidRDefault="00A33DA2" w:rsidP="00A33DA2">
      <w:pPr>
        <w:pStyle w:val="ListParagraph"/>
      </w:pPr>
    </w:p>
    <w:p w:rsidR="007F0BE8" w:rsidRDefault="007F0BE8" w:rsidP="0077531F"/>
    <w:p w:rsidR="007F0BE8" w:rsidRDefault="007F0BE8" w:rsidP="007F0BE8">
      <w:pPr>
        <w:pStyle w:val="Heading1"/>
      </w:pPr>
      <w:r>
        <w:t>Connection Details</w:t>
      </w:r>
    </w:p>
    <w:p w:rsidR="0077531F" w:rsidRDefault="007F0BE8" w:rsidP="00CC14B5">
      <w:pPr>
        <w:jc w:val="both"/>
      </w:pPr>
      <w:r>
        <w:t xml:space="preserve">At  first Arduino UNO R3 is connected with </w:t>
      </w:r>
      <w:r w:rsidRPr="001D290A">
        <w:t>GSM/GPRS/GPS Shield (B)</w:t>
      </w:r>
      <w:r>
        <w:t>.Arduino digita</w:t>
      </w:r>
      <w:r w:rsidR="00A5610C">
        <w:t xml:space="preserve">l pin 7 and 8 are connected with SIM808 module’s USB to UART interface RX and TX connector and digital GND connector connected with module’s Arduino expansion GND connector. Then </w:t>
      </w:r>
      <w:r w:rsidR="00CC14B5">
        <w:t>GPS</w:t>
      </w:r>
      <w:r w:rsidR="00A5610C">
        <w:t xml:space="preserve"> and GSM antenna are connected with </w:t>
      </w:r>
      <w:r w:rsidR="00A5610C" w:rsidRPr="001D290A">
        <w:t>GSM/GPRS/GPS Shield (B)</w:t>
      </w:r>
      <w:r w:rsidR="00A5610C">
        <w:t xml:space="preserve"> SIM808 Module. Next everything is powered up using USB power connectors</w:t>
      </w:r>
      <w:r w:rsidR="00C6506A">
        <w:t>.</w:t>
      </w:r>
      <w:r w:rsidR="00CC14B5">
        <w:t xml:space="preserve"> </w:t>
      </w:r>
      <w:r w:rsidR="0077531F">
        <w:t xml:space="preserve">GPS stands for </w:t>
      </w:r>
      <w:r w:rsidR="00CC14B5">
        <w:t>Global Positioning System. The</w:t>
      </w:r>
      <w:r w:rsidR="0077531F">
        <w:t xml:space="preserve"> satellites give exact position which means GPS modem </w:t>
      </w:r>
      <w:r w:rsidR="00CC14B5">
        <w:t>should receive the signal from all available</w:t>
      </w:r>
      <w:r w:rsidR="0077531F">
        <w:t xml:space="preserve"> satellites. GPS receives data from An</w:t>
      </w:r>
      <w:r w:rsidR="00CC14B5">
        <w:t>tenna. GPS antenna should be outside of vehicles</w:t>
      </w:r>
      <w:r w:rsidR="0077531F">
        <w:t xml:space="preserve">. GSM module is used </w:t>
      </w:r>
      <w:r w:rsidR="00CC14B5">
        <w:t>to communicate through server</w:t>
      </w:r>
      <w:r w:rsidR="0077531F">
        <w:t xml:space="preserve">. We need to insert sim card into the </w:t>
      </w:r>
      <w:r w:rsidR="00CC14B5" w:rsidRPr="001D290A">
        <w:t>GSM/GPRS/GPS Shield (B)</w:t>
      </w:r>
      <w:r w:rsidR="00CC14B5">
        <w:t xml:space="preserve"> SIM808 Module</w:t>
      </w:r>
      <w:r w:rsidR="0077531F">
        <w:t>.</w:t>
      </w:r>
      <w:r w:rsidR="00CC14B5">
        <w:t xml:space="preserve"> </w:t>
      </w:r>
      <w:r w:rsidR="0077531F">
        <w:t>GPS tracking device</w:t>
      </w:r>
      <w:r w:rsidR="00CC14B5">
        <w:t xml:space="preserve"> should be fitted inside the vehicle</w:t>
      </w:r>
      <w:r w:rsidR="0077531F">
        <w:t xml:space="preserve"> where it is not visible. This project can be operated on battery of the vehicle</w:t>
      </w:r>
      <w:r w:rsidR="00CC14B5">
        <w:t>.</w:t>
      </w:r>
    </w:p>
    <w:p w:rsidR="00E778DC" w:rsidRDefault="00E778DC" w:rsidP="0077531F"/>
    <w:p w:rsidR="00DB5484" w:rsidRDefault="00DB5484" w:rsidP="00DB5484">
      <w:pPr>
        <w:pStyle w:val="Heading1"/>
        <w:rPr>
          <w:rStyle w:val="mw-headline"/>
        </w:rPr>
      </w:pPr>
      <w:r w:rsidRPr="00DB5484">
        <w:rPr>
          <w:rStyle w:val="mw-headline"/>
        </w:rPr>
        <w:lastRenderedPageBreak/>
        <w:t>GPS Debugging</w:t>
      </w:r>
    </w:p>
    <w:p w:rsidR="00DB5484" w:rsidRPr="00DB5484" w:rsidRDefault="00DB5484" w:rsidP="00F710F5">
      <w:pPr>
        <w:pStyle w:val="ListParagraph"/>
        <w:numPr>
          <w:ilvl w:val="0"/>
          <w:numId w:val="24"/>
        </w:numPr>
      </w:pPr>
      <w:r>
        <w:t xml:space="preserve">Send following </w:t>
      </w:r>
      <w:r w:rsidR="00BC29C9">
        <w:t xml:space="preserve">AT </w:t>
      </w:r>
      <w:r>
        <w:t>commands:</w:t>
      </w:r>
    </w:p>
    <w:p w:rsidR="00DB5484" w:rsidRPr="00DB5484" w:rsidRDefault="00DB5484" w:rsidP="00F710F5">
      <w:pPr>
        <w:pStyle w:val="ListParagraph"/>
        <w:numPr>
          <w:ilvl w:val="0"/>
          <w:numId w:val="25"/>
        </w:numPr>
      </w:pPr>
      <w:r w:rsidRPr="00DB5484">
        <w:t>AT+ CGNSPWR =1 (GPS power up)</w:t>
      </w:r>
    </w:p>
    <w:p w:rsidR="00DB5484" w:rsidRPr="00DB5484" w:rsidRDefault="00DB5484" w:rsidP="00F710F5">
      <w:pPr>
        <w:pStyle w:val="ListParagraph"/>
        <w:numPr>
          <w:ilvl w:val="0"/>
          <w:numId w:val="25"/>
        </w:numPr>
      </w:pPr>
      <w:r w:rsidRPr="00DB5484">
        <w:t>AT+ CGNSTST =1 (GPS reset)</w:t>
      </w:r>
    </w:p>
    <w:p w:rsidR="00DB5484" w:rsidRDefault="00F710F5" w:rsidP="00F710F5">
      <w:r>
        <w:t xml:space="preserve">       </w:t>
      </w:r>
      <w:r w:rsidR="00DB5484" w:rsidRPr="00DB5484">
        <w:t>Return OK.</w:t>
      </w:r>
    </w:p>
    <w:p w:rsidR="00DB5484" w:rsidRPr="00DB5484" w:rsidRDefault="00DB5484" w:rsidP="00F710F5">
      <w:pPr>
        <w:pStyle w:val="ListParagraph"/>
        <w:numPr>
          <w:ilvl w:val="0"/>
          <w:numId w:val="24"/>
        </w:numPr>
      </w:pPr>
      <w:r w:rsidRPr="00DB5484">
        <w:t>GPS signal output:</w:t>
      </w:r>
    </w:p>
    <w:p w:rsidR="00F710F5" w:rsidRDefault="00F710F5" w:rsidP="00F710F5">
      <w:pPr>
        <w:jc w:val="both"/>
      </w:pPr>
      <w:r>
        <w:t xml:space="preserve">             </w:t>
      </w:r>
      <w:r w:rsidR="00DB5484">
        <w:t xml:space="preserve">Set </w:t>
      </w:r>
      <w:r>
        <w:t xml:space="preserve"> b</w:t>
      </w:r>
      <w:r w:rsidR="00DB5484">
        <w:t>aud</w:t>
      </w:r>
      <w:r>
        <w:t xml:space="preserve"> </w:t>
      </w:r>
      <w:r w:rsidR="00DB5484">
        <w:t>rate to</w:t>
      </w:r>
      <w:r>
        <w:t xml:space="preserve">  11250 in serial monitor</w:t>
      </w:r>
      <w:r w:rsidR="00BC29C9">
        <w:t>.</w:t>
      </w:r>
      <w:r>
        <w:t xml:space="preserve">  </w:t>
      </w:r>
    </w:p>
    <w:p w:rsidR="00DB5484" w:rsidRDefault="00F710F5" w:rsidP="00F710F5">
      <w:pPr>
        <w:pStyle w:val="ListParagraph"/>
        <w:numPr>
          <w:ilvl w:val="0"/>
          <w:numId w:val="24"/>
        </w:numPr>
      </w:pPr>
      <w:r>
        <w:t xml:space="preserve">Click serial monitor to check the GPS information using following </w:t>
      </w:r>
      <w:r w:rsidR="00BC29C9">
        <w:t xml:space="preserve">AT </w:t>
      </w:r>
      <w:r>
        <w:t>commands:</w:t>
      </w:r>
    </w:p>
    <w:p w:rsidR="00F710F5" w:rsidRPr="00BC29C9" w:rsidRDefault="00F710F5" w:rsidP="00BC29C9">
      <w:pPr>
        <w:pStyle w:val="ListParagraph"/>
        <w:numPr>
          <w:ilvl w:val="0"/>
          <w:numId w:val="29"/>
        </w:numPr>
      </w:pPr>
      <w:r>
        <w:t>AT+CGNSPWR(GPS power control)</w:t>
      </w:r>
      <w:r w:rsidR="00BC29C9" w:rsidRPr="00BC29C9">
        <w:t xml:space="preserve"> </w:t>
      </w:r>
      <w:r w:rsidR="00BC29C9">
        <w:t>=1, GPS power up</w:t>
      </w:r>
    </w:p>
    <w:p w:rsidR="00BC29C9" w:rsidRPr="00BC29C9" w:rsidRDefault="00BC29C9" w:rsidP="00BC29C9">
      <w:pPr>
        <w:pStyle w:val="ListParagraph"/>
        <w:numPr>
          <w:ilvl w:val="0"/>
          <w:numId w:val="29"/>
        </w:numPr>
      </w:pPr>
      <w:r>
        <w:t>AT+CGNSINF(Get current GPS location info)=</w:t>
      </w:r>
      <w:r w:rsidRPr="00BC29C9">
        <w:t xml:space="preserve"> </w:t>
      </w:r>
      <w:r>
        <w:t>often 32</w:t>
      </w:r>
    </w:p>
    <w:p w:rsidR="00BC29C9" w:rsidRDefault="00BC29C9" w:rsidP="00BC29C9">
      <w:pPr>
        <w:pStyle w:val="ListParagraph"/>
        <w:numPr>
          <w:ilvl w:val="0"/>
          <w:numId w:val="29"/>
        </w:numPr>
      </w:pPr>
      <w:r>
        <w:t>AT+CGPSSTATUS(</w:t>
      </w:r>
      <w:r w:rsidRPr="00BC29C9">
        <w:t>GPS status</w:t>
      </w:r>
      <w:r>
        <w:t>)</w:t>
      </w:r>
    </w:p>
    <w:p w:rsidR="00AE622E" w:rsidRDefault="00AE622E" w:rsidP="00AE622E">
      <w:pPr>
        <w:pStyle w:val="ListParagraph"/>
      </w:pPr>
    </w:p>
    <w:p w:rsidR="00AE622E" w:rsidRDefault="00AE622E" w:rsidP="00AE622E">
      <w:pPr>
        <w:pStyle w:val="ListParagraph"/>
      </w:pPr>
    </w:p>
    <w:p w:rsidR="00AE622E" w:rsidRDefault="00AE622E" w:rsidP="00AE622E">
      <w:pPr>
        <w:pStyle w:val="ListParagraph"/>
      </w:pPr>
    </w:p>
    <w:p w:rsidR="00BC29C9" w:rsidRDefault="00BC29C9" w:rsidP="00BC29C9">
      <w:pPr>
        <w:pStyle w:val="Heading1"/>
      </w:pPr>
      <w:r>
        <w:t>SIM Debugging</w:t>
      </w:r>
    </w:p>
    <w:p w:rsidR="00BC29C9" w:rsidRDefault="00BC29C9" w:rsidP="00BC29C9">
      <w:pPr>
        <w:pStyle w:val="ListParagraph"/>
        <w:numPr>
          <w:ilvl w:val="0"/>
          <w:numId w:val="30"/>
        </w:numPr>
      </w:pPr>
      <w:r>
        <w:t>Use following AT commands:</w:t>
      </w:r>
    </w:p>
    <w:p w:rsidR="00140DF6" w:rsidRDefault="00140DF6" w:rsidP="00140DF6">
      <w:pPr>
        <w:pStyle w:val="ListParagraph"/>
        <w:numPr>
          <w:ilvl w:val="0"/>
          <w:numId w:val="31"/>
        </w:numPr>
      </w:pPr>
      <w:r>
        <w:t>AT+SAPBR=3,1,"APN","gpinternet"</w:t>
      </w:r>
    </w:p>
    <w:p w:rsidR="00140DF6" w:rsidRDefault="00140DF6" w:rsidP="00140DF6">
      <w:pPr>
        <w:pStyle w:val="ListParagraph"/>
        <w:numPr>
          <w:ilvl w:val="0"/>
          <w:numId w:val="31"/>
        </w:numPr>
      </w:pPr>
      <w:r>
        <w:t>AT+SAPBR=1,1</w:t>
      </w:r>
    </w:p>
    <w:p w:rsidR="00140DF6" w:rsidRDefault="00140DF6" w:rsidP="00140DF6">
      <w:pPr>
        <w:pStyle w:val="ListParagraph"/>
        <w:numPr>
          <w:ilvl w:val="0"/>
          <w:numId w:val="31"/>
        </w:numPr>
      </w:pPr>
      <w:r>
        <w:t>AT+HTTPINIT</w:t>
      </w:r>
    </w:p>
    <w:p w:rsidR="00140DF6" w:rsidRDefault="00140DF6" w:rsidP="00140DF6">
      <w:pPr>
        <w:pStyle w:val="ListParagraph"/>
        <w:numPr>
          <w:ilvl w:val="0"/>
          <w:numId w:val="31"/>
        </w:numPr>
      </w:pPr>
      <w:r>
        <w:t>AT+HTTPPARA="CID",1</w:t>
      </w:r>
    </w:p>
    <w:p w:rsidR="00140DF6" w:rsidRDefault="00140DF6" w:rsidP="00140DF6">
      <w:pPr>
        <w:pStyle w:val="ListParagraph"/>
        <w:numPr>
          <w:ilvl w:val="0"/>
          <w:numId w:val="31"/>
        </w:numPr>
      </w:pPr>
      <w:r>
        <w:t xml:space="preserve">AT+HTTPPARA="URL", </w:t>
      </w:r>
      <w:hyperlink r:id="rId12" w:history="1">
        <w:r w:rsidRPr="008B3DED">
          <w:rPr>
            <w:rStyle w:val="Hyperlink"/>
          </w:rPr>
          <w:t>http://www.iforce2d.net/test.php</w:t>
        </w:r>
      </w:hyperlink>
      <w:r>
        <w:t>(this is our used server’s web link to sync time zone)</w:t>
      </w:r>
    </w:p>
    <w:p w:rsidR="00140DF6" w:rsidRDefault="00140DF6" w:rsidP="00140DF6">
      <w:pPr>
        <w:pStyle w:val="ListParagraph"/>
        <w:numPr>
          <w:ilvl w:val="0"/>
          <w:numId w:val="31"/>
        </w:numPr>
      </w:pPr>
      <w:r>
        <w:t>AT+HTTPACTION=0</w:t>
      </w:r>
    </w:p>
    <w:p w:rsidR="00BC29C9" w:rsidRPr="00BC29C9" w:rsidRDefault="00BC29C9" w:rsidP="00BC29C9">
      <w:pPr>
        <w:pStyle w:val="ListParagraph"/>
      </w:pPr>
    </w:p>
    <w:p w:rsidR="00DB5484" w:rsidRDefault="00DB5484" w:rsidP="00F710F5">
      <w:r>
        <w:t>(Please see SIM808_AT+Command+Manual_V1.01 for more details of AT commands)</w:t>
      </w:r>
    </w:p>
    <w:p w:rsidR="00AE622E" w:rsidRDefault="00AE622E" w:rsidP="00F710F5"/>
    <w:p w:rsidR="00AE622E" w:rsidRDefault="00AE622E" w:rsidP="00F710F5"/>
    <w:p w:rsidR="00467754" w:rsidRDefault="00467754" w:rsidP="00F710F5"/>
    <w:p w:rsidR="00CC14B5" w:rsidRDefault="00CC14B5" w:rsidP="0077531F"/>
    <w:p w:rsidR="00140DF6" w:rsidRDefault="00140DF6" w:rsidP="00140DF6">
      <w:pPr>
        <w:pStyle w:val="Heading1"/>
      </w:pPr>
      <w:r>
        <w:lastRenderedPageBreak/>
        <w:t>Source Code</w:t>
      </w:r>
    </w:p>
    <w:p w:rsidR="00CC14B5" w:rsidRPr="007140C0" w:rsidRDefault="00273499" w:rsidP="0077531F">
      <w:pPr>
        <w:rPr>
          <w:b/>
          <w:color w:val="00A0B8" w:themeColor="accent1"/>
          <w:u w:val="single"/>
        </w:rPr>
      </w:pPr>
      <w:r w:rsidRPr="007140C0">
        <w:rPr>
          <w:b/>
          <w:color w:val="00A0B8" w:themeColor="accent1"/>
          <w:u w:val="single"/>
        </w:rPr>
        <w:t>sim808GPSTracker.ino:</w:t>
      </w:r>
    </w:p>
    <w:p w:rsidR="000A7DCF" w:rsidRPr="00DA71B8" w:rsidRDefault="000A7DCF" w:rsidP="000A7DCF">
      <w:pPr>
        <w:rPr>
          <w:sz w:val="20"/>
          <w:szCs w:val="20"/>
        </w:rPr>
      </w:pPr>
      <w:r w:rsidRPr="00DA71B8">
        <w:rPr>
          <w:sz w:val="20"/>
          <w:szCs w:val="20"/>
        </w:rPr>
        <w:t>#include &lt;SoftwareSerial.h&gt;</w:t>
      </w:r>
    </w:p>
    <w:p w:rsidR="000A7DCF" w:rsidRPr="00DA71B8" w:rsidRDefault="000A7DCF" w:rsidP="000A7DCF">
      <w:pPr>
        <w:rPr>
          <w:sz w:val="20"/>
          <w:szCs w:val="20"/>
        </w:rPr>
      </w:pPr>
      <w:r w:rsidRPr="00DA71B8">
        <w:rPr>
          <w:sz w:val="20"/>
          <w:szCs w:val="20"/>
        </w:rPr>
        <w:t>SoftwareSerial ss(7,8); //(RX,TX)</w:t>
      </w:r>
    </w:p>
    <w:p w:rsidR="000A7DCF" w:rsidRPr="00DA71B8" w:rsidRDefault="000A7DCF" w:rsidP="000A7DCF">
      <w:pPr>
        <w:rPr>
          <w:sz w:val="20"/>
          <w:szCs w:val="20"/>
        </w:rPr>
      </w:pPr>
      <w:r w:rsidRPr="00DA71B8">
        <w:rPr>
          <w:sz w:val="20"/>
          <w:szCs w:val="20"/>
        </w:rPr>
        <w:t>#define GSM_PORT ss</w:t>
      </w:r>
    </w:p>
    <w:p w:rsidR="000A7DCF" w:rsidRPr="00DA71B8" w:rsidRDefault="000A7DCF" w:rsidP="000A7DCF">
      <w:pPr>
        <w:rPr>
          <w:sz w:val="20"/>
          <w:szCs w:val="20"/>
        </w:rPr>
      </w:pPr>
      <w:r w:rsidRPr="00DA71B8">
        <w:rPr>
          <w:sz w:val="20"/>
          <w:szCs w:val="20"/>
        </w:rPr>
        <w:t>#include "sim808.h"</w:t>
      </w:r>
    </w:p>
    <w:p w:rsidR="000A7DCF" w:rsidRPr="00DA71B8" w:rsidRDefault="000A7DCF" w:rsidP="000A7DCF">
      <w:pPr>
        <w:rPr>
          <w:sz w:val="20"/>
          <w:szCs w:val="20"/>
        </w:rPr>
      </w:pPr>
      <w:r w:rsidRPr="00DA71B8">
        <w:rPr>
          <w:sz w:val="20"/>
          <w:szCs w:val="20"/>
        </w:rPr>
        <w:t>#define JOURNEY "abcdefghi2"</w:t>
      </w:r>
    </w:p>
    <w:p w:rsidR="000A7DCF" w:rsidRPr="00DA71B8" w:rsidRDefault="000A7DCF" w:rsidP="000A7DCF">
      <w:pPr>
        <w:rPr>
          <w:sz w:val="20"/>
          <w:szCs w:val="20"/>
        </w:rPr>
      </w:pPr>
    </w:p>
    <w:p w:rsidR="000A7DCF" w:rsidRPr="00DA71B8" w:rsidRDefault="000A7DCF" w:rsidP="000A7DCF">
      <w:pPr>
        <w:rPr>
          <w:sz w:val="20"/>
          <w:szCs w:val="20"/>
        </w:rPr>
      </w:pPr>
      <w:r w:rsidRPr="00DA71B8">
        <w:rPr>
          <w:sz w:val="20"/>
          <w:szCs w:val="20"/>
        </w:rPr>
        <w:t>void setup() {</w:t>
      </w:r>
    </w:p>
    <w:p w:rsidR="000A7DCF" w:rsidRPr="00DA71B8" w:rsidRDefault="000A7DCF" w:rsidP="000A7DCF">
      <w:pPr>
        <w:rPr>
          <w:sz w:val="20"/>
          <w:szCs w:val="20"/>
        </w:rPr>
      </w:pPr>
      <w:r w:rsidRPr="00DA71B8">
        <w:rPr>
          <w:sz w:val="20"/>
          <w:szCs w:val="20"/>
        </w:rPr>
        <w:t xml:space="preserve">  // setup code here, to run once:</w:t>
      </w:r>
    </w:p>
    <w:p w:rsidR="000A7DCF" w:rsidRPr="00DA71B8" w:rsidRDefault="000A7DCF" w:rsidP="000A7DCF">
      <w:pPr>
        <w:rPr>
          <w:sz w:val="20"/>
          <w:szCs w:val="20"/>
        </w:rPr>
      </w:pPr>
      <w:r w:rsidRPr="00DA71B8">
        <w:rPr>
          <w:sz w:val="20"/>
          <w:szCs w:val="20"/>
        </w:rPr>
        <w:t xml:space="preserve">  ss.begin(9600);</w:t>
      </w:r>
    </w:p>
    <w:p w:rsidR="000A7DCF" w:rsidRPr="00DA71B8" w:rsidRDefault="000A7DCF" w:rsidP="000A7DCF">
      <w:pPr>
        <w:rPr>
          <w:sz w:val="20"/>
          <w:szCs w:val="20"/>
        </w:rPr>
      </w:pPr>
      <w:r w:rsidRPr="00DA71B8">
        <w:rPr>
          <w:sz w:val="20"/>
          <w:szCs w:val="20"/>
        </w:rPr>
        <w:t xml:space="preserve">  Serial.begin(115200);</w:t>
      </w:r>
    </w:p>
    <w:p w:rsidR="000A7DCF" w:rsidRPr="00DA71B8" w:rsidRDefault="000A7DCF" w:rsidP="000A7DCF">
      <w:pPr>
        <w:rPr>
          <w:sz w:val="20"/>
          <w:szCs w:val="20"/>
        </w:rPr>
      </w:pPr>
      <w:r w:rsidRPr="00DA71B8">
        <w:rPr>
          <w:sz w:val="20"/>
          <w:szCs w:val="20"/>
        </w:rPr>
        <w:t xml:space="preserve">  Serial.println("Starting...");</w:t>
      </w:r>
    </w:p>
    <w:p w:rsidR="000A7DCF" w:rsidRPr="00DA71B8" w:rsidRDefault="000A7DCF" w:rsidP="000A7DCF">
      <w:pPr>
        <w:rPr>
          <w:sz w:val="20"/>
          <w:szCs w:val="20"/>
        </w:rPr>
      </w:pPr>
      <w:r w:rsidRPr="00DA71B8">
        <w:rPr>
          <w:sz w:val="20"/>
          <w:szCs w:val="20"/>
        </w:rPr>
        <w:t xml:space="preserve">  sim808_setup();</w:t>
      </w:r>
    </w:p>
    <w:p w:rsidR="000A7DCF" w:rsidRPr="00DA71B8" w:rsidRDefault="000A7DCF" w:rsidP="000A7DCF">
      <w:pPr>
        <w:rPr>
          <w:sz w:val="20"/>
          <w:szCs w:val="20"/>
        </w:rPr>
      </w:pPr>
      <w:r w:rsidRPr="00DA71B8">
        <w:rPr>
          <w:sz w:val="20"/>
          <w:szCs w:val="20"/>
        </w:rPr>
        <w:t>}</w:t>
      </w:r>
    </w:p>
    <w:p w:rsidR="000A7DCF" w:rsidRPr="00DA71B8" w:rsidRDefault="000A7DCF" w:rsidP="000A7DCF">
      <w:pPr>
        <w:rPr>
          <w:sz w:val="20"/>
          <w:szCs w:val="20"/>
        </w:rPr>
      </w:pPr>
    </w:p>
    <w:p w:rsidR="000A7DCF" w:rsidRPr="00DA71B8" w:rsidRDefault="000A7DCF" w:rsidP="000A7DCF">
      <w:pPr>
        <w:rPr>
          <w:sz w:val="20"/>
          <w:szCs w:val="20"/>
        </w:rPr>
      </w:pPr>
      <w:r w:rsidRPr="00DA71B8">
        <w:rPr>
          <w:sz w:val="20"/>
          <w:szCs w:val="20"/>
        </w:rPr>
        <w:t>void sendPositionReport(unsigned long now) {</w:t>
      </w:r>
    </w:p>
    <w:p w:rsidR="000A7DCF" w:rsidRPr="00DA71B8" w:rsidRDefault="000A7DCF" w:rsidP="000A7DCF">
      <w:pPr>
        <w:rPr>
          <w:sz w:val="20"/>
          <w:szCs w:val="20"/>
        </w:rPr>
      </w:pPr>
      <w:r w:rsidRPr="00DA71B8">
        <w:rPr>
          <w:sz w:val="20"/>
          <w:szCs w:val="20"/>
        </w:rPr>
        <w:t xml:space="preserve">  GSM_PORT.print("AT+HTTPPARA=\"URL\",\"http://www.iforce2d.net/gt/gt2.php?");</w:t>
      </w:r>
    </w:p>
    <w:p w:rsidR="000A7DCF" w:rsidRPr="00DA71B8" w:rsidRDefault="000A7DCF" w:rsidP="000A7DCF">
      <w:pPr>
        <w:rPr>
          <w:sz w:val="20"/>
          <w:szCs w:val="20"/>
        </w:rPr>
      </w:pPr>
      <w:r w:rsidRPr="00DA71B8">
        <w:rPr>
          <w:sz w:val="20"/>
          <w:szCs w:val="20"/>
        </w:rPr>
        <w:t>// gps data will be saved in this web link</w:t>
      </w:r>
    </w:p>
    <w:p w:rsidR="000A7DCF" w:rsidRPr="00DA71B8" w:rsidRDefault="000A7DCF" w:rsidP="000A7DCF">
      <w:pPr>
        <w:rPr>
          <w:sz w:val="20"/>
          <w:szCs w:val="20"/>
        </w:rPr>
      </w:pPr>
      <w:r w:rsidRPr="00DA71B8">
        <w:rPr>
          <w:sz w:val="20"/>
          <w:szCs w:val="20"/>
        </w:rPr>
        <w:t xml:space="preserve">  GSM_PORT.print("&amp;jn=");</w:t>
      </w:r>
    </w:p>
    <w:p w:rsidR="000A7DCF" w:rsidRPr="00DA71B8" w:rsidRDefault="000A7DCF" w:rsidP="000A7DCF">
      <w:pPr>
        <w:rPr>
          <w:sz w:val="20"/>
          <w:szCs w:val="20"/>
        </w:rPr>
      </w:pPr>
      <w:r w:rsidRPr="00DA71B8">
        <w:rPr>
          <w:sz w:val="20"/>
          <w:szCs w:val="20"/>
        </w:rPr>
        <w:t xml:space="preserve">  GSM_PORT.print(JOURNEY);</w:t>
      </w:r>
    </w:p>
    <w:p w:rsidR="000A7DCF" w:rsidRPr="00DA71B8" w:rsidRDefault="000A7DCF" w:rsidP="000A7DCF">
      <w:pPr>
        <w:rPr>
          <w:sz w:val="20"/>
          <w:szCs w:val="20"/>
        </w:rPr>
      </w:pPr>
      <w:r w:rsidRPr="00DA71B8">
        <w:rPr>
          <w:sz w:val="20"/>
          <w:szCs w:val="20"/>
        </w:rPr>
        <w:t xml:space="preserve">  GSM_PORT.print("&amp;tm=");</w:t>
      </w:r>
    </w:p>
    <w:p w:rsidR="000A7DCF" w:rsidRPr="00DA71B8" w:rsidRDefault="000A7DCF" w:rsidP="000A7DCF">
      <w:pPr>
        <w:rPr>
          <w:sz w:val="20"/>
          <w:szCs w:val="20"/>
        </w:rPr>
      </w:pPr>
      <w:r w:rsidRPr="00DA71B8">
        <w:rPr>
          <w:sz w:val="20"/>
          <w:szCs w:val="20"/>
        </w:rPr>
        <w:t xml:space="preserve">  GSM_PORT.print( utc );</w:t>
      </w:r>
    </w:p>
    <w:p w:rsidR="000A7DCF" w:rsidRPr="00DA71B8" w:rsidRDefault="000A7DCF" w:rsidP="000A7DCF">
      <w:pPr>
        <w:rPr>
          <w:sz w:val="20"/>
          <w:szCs w:val="20"/>
        </w:rPr>
      </w:pPr>
      <w:r w:rsidRPr="00DA71B8">
        <w:rPr>
          <w:sz w:val="20"/>
          <w:szCs w:val="20"/>
        </w:rPr>
        <w:t xml:space="preserve">  GSM_PORT.print("&amp;fx=");</w:t>
      </w:r>
    </w:p>
    <w:p w:rsidR="000A7DCF" w:rsidRPr="00DA71B8" w:rsidRDefault="000A7DCF" w:rsidP="000A7DCF">
      <w:pPr>
        <w:rPr>
          <w:sz w:val="20"/>
          <w:szCs w:val="20"/>
        </w:rPr>
      </w:pPr>
      <w:r w:rsidRPr="00DA71B8">
        <w:rPr>
          <w:sz w:val="20"/>
          <w:szCs w:val="20"/>
        </w:rPr>
        <w:t xml:space="preserve">  GSM_PORT.print(fixStatus);</w:t>
      </w:r>
    </w:p>
    <w:p w:rsidR="000A7DCF" w:rsidRPr="00DA71B8" w:rsidRDefault="000A7DCF" w:rsidP="000A7DCF">
      <w:pPr>
        <w:rPr>
          <w:sz w:val="20"/>
          <w:szCs w:val="20"/>
        </w:rPr>
      </w:pPr>
      <w:r w:rsidRPr="00DA71B8">
        <w:rPr>
          <w:sz w:val="20"/>
          <w:szCs w:val="20"/>
        </w:rPr>
        <w:t xml:space="preserve">  GSM_PORT.print("&amp;lt=");</w:t>
      </w:r>
    </w:p>
    <w:p w:rsidR="000A7DCF" w:rsidRPr="00DA71B8" w:rsidRDefault="000A7DCF" w:rsidP="000A7DCF">
      <w:pPr>
        <w:rPr>
          <w:sz w:val="20"/>
          <w:szCs w:val="20"/>
        </w:rPr>
      </w:pPr>
      <w:r w:rsidRPr="00DA71B8">
        <w:rPr>
          <w:sz w:val="20"/>
          <w:szCs w:val="20"/>
        </w:rPr>
        <w:t xml:space="preserve">  GSM_PORT.print(lat);</w:t>
      </w:r>
    </w:p>
    <w:p w:rsidR="000A7DCF" w:rsidRPr="00DA71B8" w:rsidRDefault="000A7DCF" w:rsidP="000A7DCF">
      <w:pPr>
        <w:rPr>
          <w:sz w:val="20"/>
          <w:szCs w:val="20"/>
        </w:rPr>
      </w:pPr>
      <w:r w:rsidRPr="00DA71B8">
        <w:rPr>
          <w:sz w:val="20"/>
          <w:szCs w:val="20"/>
        </w:rPr>
        <w:lastRenderedPageBreak/>
        <w:t xml:space="preserve">  GSM_PORT.print("&amp;ln=");</w:t>
      </w:r>
    </w:p>
    <w:p w:rsidR="000A7DCF" w:rsidRPr="00DA71B8" w:rsidRDefault="000A7DCF" w:rsidP="000A7DCF">
      <w:pPr>
        <w:rPr>
          <w:sz w:val="20"/>
          <w:szCs w:val="20"/>
        </w:rPr>
      </w:pPr>
      <w:r w:rsidRPr="00DA71B8">
        <w:rPr>
          <w:sz w:val="20"/>
          <w:szCs w:val="20"/>
        </w:rPr>
        <w:t xml:space="preserve">  GSM_PORT.print(lon);</w:t>
      </w:r>
    </w:p>
    <w:p w:rsidR="000A7DCF" w:rsidRPr="00DA71B8" w:rsidRDefault="000A7DCF" w:rsidP="000A7DCF">
      <w:pPr>
        <w:rPr>
          <w:sz w:val="20"/>
          <w:szCs w:val="20"/>
        </w:rPr>
      </w:pPr>
      <w:r w:rsidRPr="00DA71B8">
        <w:rPr>
          <w:sz w:val="20"/>
          <w:szCs w:val="20"/>
        </w:rPr>
        <w:t xml:space="preserve">  GSM_PORT.print("&amp;sv=");</w:t>
      </w:r>
    </w:p>
    <w:p w:rsidR="000A7DCF" w:rsidRPr="00DA71B8" w:rsidRDefault="000A7DCF" w:rsidP="000A7DCF">
      <w:pPr>
        <w:rPr>
          <w:sz w:val="20"/>
          <w:szCs w:val="20"/>
        </w:rPr>
      </w:pPr>
      <w:r w:rsidRPr="00DA71B8">
        <w:rPr>
          <w:sz w:val="20"/>
          <w:szCs w:val="20"/>
        </w:rPr>
        <w:t xml:space="preserve">  GSM_PORT.print(sats);</w:t>
      </w:r>
    </w:p>
    <w:p w:rsidR="000A7DCF" w:rsidRPr="00DA71B8" w:rsidRDefault="000A7DCF" w:rsidP="000A7DCF">
      <w:pPr>
        <w:rPr>
          <w:sz w:val="20"/>
          <w:szCs w:val="20"/>
        </w:rPr>
      </w:pPr>
      <w:r w:rsidRPr="00DA71B8">
        <w:rPr>
          <w:sz w:val="20"/>
          <w:szCs w:val="20"/>
        </w:rPr>
        <w:t xml:space="preserve">  GSM_PORT.print("&amp;ha=");</w:t>
      </w:r>
    </w:p>
    <w:p w:rsidR="000A7DCF" w:rsidRPr="00DA71B8" w:rsidRDefault="000A7DCF" w:rsidP="000A7DCF">
      <w:pPr>
        <w:rPr>
          <w:sz w:val="20"/>
          <w:szCs w:val="20"/>
        </w:rPr>
      </w:pPr>
      <w:r w:rsidRPr="00DA71B8">
        <w:rPr>
          <w:sz w:val="20"/>
          <w:szCs w:val="20"/>
        </w:rPr>
        <w:t xml:space="preserve">  GSM_PORT.print(hdop);</w:t>
      </w:r>
    </w:p>
    <w:p w:rsidR="000A7DCF" w:rsidRPr="00DA71B8" w:rsidRDefault="000A7DCF" w:rsidP="000A7DCF">
      <w:pPr>
        <w:rPr>
          <w:sz w:val="20"/>
          <w:szCs w:val="20"/>
        </w:rPr>
      </w:pPr>
      <w:r w:rsidRPr="00DA71B8">
        <w:rPr>
          <w:sz w:val="20"/>
          <w:szCs w:val="20"/>
        </w:rPr>
        <w:t xml:space="preserve">  GSM_PORT.print("&amp;gs=");</w:t>
      </w:r>
    </w:p>
    <w:p w:rsidR="000A7DCF" w:rsidRPr="00DA71B8" w:rsidRDefault="000A7DCF" w:rsidP="000A7DCF">
      <w:pPr>
        <w:rPr>
          <w:sz w:val="20"/>
          <w:szCs w:val="20"/>
        </w:rPr>
      </w:pPr>
      <w:r w:rsidRPr="00DA71B8">
        <w:rPr>
          <w:sz w:val="20"/>
          <w:szCs w:val="20"/>
        </w:rPr>
        <w:t xml:space="preserve">  GSM_PORT.print(sog);</w:t>
      </w:r>
    </w:p>
    <w:p w:rsidR="000A7DCF" w:rsidRPr="00DA71B8" w:rsidRDefault="000A7DCF" w:rsidP="000A7DCF">
      <w:pPr>
        <w:rPr>
          <w:sz w:val="20"/>
          <w:szCs w:val="20"/>
        </w:rPr>
      </w:pPr>
      <w:r w:rsidRPr="00DA71B8">
        <w:rPr>
          <w:sz w:val="20"/>
          <w:szCs w:val="20"/>
        </w:rPr>
        <w:t xml:space="preserve">  GSM_PORT.print("&amp;hd=");</w:t>
      </w:r>
    </w:p>
    <w:p w:rsidR="000A7DCF" w:rsidRPr="00DA71B8" w:rsidRDefault="000A7DCF" w:rsidP="000A7DCF">
      <w:pPr>
        <w:rPr>
          <w:sz w:val="20"/>
          <w:szCs w:val="20"/>
        </w:rPr>
      </w:pPr>
      <w:r w:rsidRPr="00DA71B8">
        <w:rPr>
          <w:sz w:val="20"/>
          <w:szCs w:val="20"/>
        </w:rPr>
        <w:t xml:space="preserve">  GSM_PORT.print(cog);</w:t>
      </w:r>
    </w:p>
    <w:p w:rsidR="000A7DCF" w:rsidRPr="00DA71B8" w:rsidRDefault="00DA71B8" w:rsidP="000A7DCF">
      <w:pPr>
        <w:rPr>
          <w:sz w:val="20"/>
          <w:szCs w:val="20"/>
        </w:rPr>
      </w:pPr>
      <w:r w:rsidRPr="00DA71B8">
        <w:rPr>
          <w:sz w:val="20"/>
          <w:szCs w:val="20"/>
        </w:rPr>
        <w:t xml:space="preserve">  GSM_PORT.println("\"");</w:t>
      </w:r>
    </w:p>
    <w:p w:rsidR="000A7DCF" w:rsidRPr="00DA71B8" w:rsidRDefault="000A7DCF" w:rsidP="000A7DCF">
      <w:pPr>
        <w:rPr>
          <w:sz w:val="20"/>
          <w:szCs w:val="20"/>
        </w:rPr>
      </w:pPr>
      <w:r w:rsidRPr="00DA71B8">
        <w:rPr>
          <w:sz w:val="20"/>
          <w:szCs w:val="20"/>
        </w:rPr>
        <w:t xml:space="preserve">  flushGSM(now);</w:t>
      </w:r>
    </w:p>
    <w:p w:rsidR="000A7DCF" w:rsidRPr="00DA71B8" w:rsidRDefault="000A7DCF" w:rsidP="000A7DCF">
      <w:pPr>
        <w:rPr>
          <w:sz w:val="20"/>
          <w:szCs w:val="20"/>
        </w:rPr>
      </w:pPr>
      <w:r w:rsidRPr="00DA71B8">
        <w:rPr>
          <w:sz w:val="20"/>
          <w:szCs w:val="20"/>
        </w:rPr>
        <w:t xml:space="preserve">  delay(500);</w:t>
      </w:r>
    </w:p>
    <w:p w:rsidR="000A7DCF" w:rsidRPr="00DA71B8" w:rsidRDefault="000A7DCF" w:rsidP="000A7DCF">
      <w:pPr>
        <w:rPr>
          <w:sz w:val="20"/>
          <w:szCs w:val="20"/>
        </w:rPr>
      </w:pPr>
      <w:r w:rsidRPr="00DA71B8">
        <w:rPr>
          <w:sz w:val="20"/>
          <w:szCs w:val="20"/>
        </w:rPr>
        <w:t xml:space="preserve">  sendGSM("AT+HTTPACTION=0");</w:t>
      </w:r>
    </w:p>
    <w:p w:rsidR="000A7DCF" w:rsidRPr="00DA71B8" w:rsidRDefault="000A7DCF" w:rsidP="000A7DCF">
      <w:pPr>
        <w:rPr>
          <w:sz w:val="20"/>
          <w:szCs w:val="20"/>
        </w:rPr>
      </w:pPr>
      <w:r w:rsidRPr="00DA71B8">
        <w:rPr>
          <w:sz w:val="20"/>
          <w:szCs w:val="20"/>
        </w:rPr>
        <w:t>}</w:t>
      </w:r>
    </w:p>
    <w:p w:rsidR="000A7DCF" w:rsidRPr="00DA71B8" w:rsidRDefault="000A7DCF" w:rsidP="000A7DCF">
      <w:pPr>
        <w:rPr>
          <w:sz w:val="20"/>
          <w:szCs w:val="20"/>
        </w:rPr>
      </w:pPr>
    </w:p>
    <w:p w:rsidR="000A7DCF" w:rsidRPr="00DA71B8" w:rsidRDefault="000A7DCF" w:rsidP="000A7DCF">
      <w:pPr>
        <w:rPr>
          <w:sz w:val="20"/>
          <w:szCs w:val="20"/>
        </w:rPr>
      </w:pPr>
      <w:r w:rsidRPr="00DA71B8">
        <w:rPr>
          <w:sz w:val="20"/>
          <w:szCs w:val="20"/>
        </w:rPr>
        <w:t>void loop() {</w:t>
      </w:r>
    </w:p>
    <w:p w:rsidR="000A7DCF" w:rsidRPr="00DA71B8" w:rsidRDefault="000A7DCF" w:rsidP="000A7DCF">
      <w:pPr>
        <w:rPr>
          <w:sz w:val="20"/>
          <w:szCs w:val="20"/>
        </w:rPr>
      </w:pPr>
      <w:r w:rsidRPr="00DA71B8">
        <w:rPr>
          <w:sz w:val="20"/>
          <w:szCs w:val="20"/>
        </w:rPr>
        <w:t xml:space="preserve">  unsigned long now = millis();</w:t>
      </w:r>
    </w:p>
    <w:p w:rsidR="000A7DCF" w:rsidRPr="00DA71B8" w:rsidRDefault="000A7DCF" w:rsidP="000A7DCF">
      <w:pPr>
        <w:rPr>
          <w:sz w:val="20"/>
          <w:szCs w:val="20"/>
        </w:rPr>
      </w:pPr>
      <w:r w:rsidRPr="00DA71B8">
        <w:rPr>
          <w:sz w:val="20"/>
          <w:szCs w:val="20"/>
        </w:rPr>
        <w:t xml:space="preserve">  boolean gotGPS = false;</w:t>
      </w:r>
    </w:p>
    <w:p w:rsidR="000A7DCF" w:rsidRPr="00DA71B8" w:rsidRDefault="000A7DCF" w:rsidP="000A7DCF">
      <w:pPr>
        <w:rPr>
          <w:sz w:val="20"/>
          <w:szCs w:val="20"/>
        </w:rPr>
      </w:pPr>
      <w:r w:rsidRPr="00DA71B8">
        <w:rPr>
          <w:sz w:val="20"/>
          <w:szCs w:val="20"/>
        </w:rPr>
        <w:t xml:space="preserve">  if ( actionState == AS_IDLE ) {</w:t>
      </w:r>
    </w:p>
    <w:p w:rsidR="000A7DCF" w:rsidRPr="00DA71B8" w:rsidRDefault="000A7DCF" w:rsidP="000A7DCF">
      <w:pPr>
        <w:rPr>
          <w:sz w:val="20"/>
          <w:szCs w:val="20"/>
        </w:rPr>
      </w:pPr>
      <w:r w:rsidRPr="00DA71B8">
        <w:rPr>
          <w:sz w:val="20"/>
          <w:szCs w:val="20"/>
        </w:rPr>
        <w:t xml:space="preserve">    if ( fixStatus &gt; 0 &amp;&amp; now &gt; lastActionTime + 10000 ) {</w:t>
      </w:r>
    </w:p>
    <w:p w:rsidR="000A7DCF" w:rsidRPr="00DA71B8" w:rsidRDefault="000A7DCF" w:rsidP="000A7DCF">
      <w:pPr>
        <w:rPr>
          <w:sz w:val="20"/>
          <w:szCs w:val="20"/>
        </w:rPr>
      </w:pPr>
      <w:r w:rsidRPr="00DA71B8">
        <w:rPr>
          <w:sz w:val="20"/>
          <w:szCs w:val="20"/>
        </w:rPr>
        <w:t xml:space="preserve">      sendPositionReport(now);</w:t>
      </w:r>
    </w:p>
    <w:p w:rsidR="000A7DCF" w:rsidRPr="00DA71B8" w:rsidRDefault="000A7DCF" w:rsidP="000A7DCF">
      <w:pPr>
        <w:rPr>
          <w:sz w:val="20"/>
          <w:szCs w:val="20"/>
        </w:rPr>
      </w:pPr>
      <w:r w:rsidRPr="00DA71B8">
        <w:rPr>
          <w:sz w:val="20"/>
          <w:szCs w:val="20"/>
        </w:rPr>
        <w:t xml:space="preserve">      lastActionTime = now;</w:t>
      </w:r>
    </w:p>
    <w:p w:rsidR="000A7DCF" w:rsidRPr="00DA71B8" w:rsidRDefault="000A7DCF" w:rsidP="000A7DCF">
      <w:pPr>
        <w:rPr>
          <w:sz w:val="20"/>
          <w:szCs w:val="20"/>
        </w:rPr>
      </w:pPr>
      <w:r w:rsidRPr="00DA71B8">
        <w:rPr>
          <w:sz w:val="20"/>
          <w:szCs w:val="20"/>
        </w:rPr>
        <w:t xml:space="preserve">      httpResult = 0;</w:t>
      </w:r>
    </w:p>
    <w:p w:rsidR="000A7DCF" w:rsidRPr="00DA71B8" w:rsidRDefault="000A7DCF" w:rsidP="000A7DCF">
      <w:pPr>
        <w:rPr>
          <w:sz w:val="20"/>
          <w:szCs w:val="20"/>
        </w:rPr>
      </w:pPr>
      <w:r w:rsidRPr="00DA71B8">
        <w:rPr>
          <w:sz w:val="20"/>
          <w:szCs w:val="20"/>
        </w:rPr>
        <w:t xml:space="preserve">      actionState = AS_WAITING_FOR_RESPONSE;</w:t>
      </w:r>
    </w:p>
    <w:p w:rsidR="000A7DCF" w:rsidRPr="00DA71B8" w:rsidRDefault="000A7DCF" w:rsidP="000A7DCF">
      <w:pPr>
        <w:rPr>
          <w:sz w:val="20"/>
          <w:szCs w:val="20"/>
        </w:rPr>
      </w:pPr>
      <w:r w:rsidRPr="00DA71B8">
        <w:rPr>
          <w:sz w:val="20"/>
          <w:szCs w:val="20"/>
        </w:rPr>
        <w:t xml:space="preserve">    }</w:t>
      </w:r>
    </w:p>
    <w:p w:rsidR="000A7DCF" w:rsidRPr="00DA71B8" w:rsidRDefault="000A7DCF" w:rsidP="000A7DCF">
      <w:pPr>
        <w:rPr>
          <w:sz w:val="20"/>
          <w:szCs w:val="20"/>
        </w:rPr>
      </w:pPr>
      <w:r w:rsidRPr="00DA71B8">
        <w:rPr>
          <w:sz w:val="20"/>
          <w:szCs w:val="20"/>
        </w:rPr>
        <w:t xml:space="preserve">  }</w:t>
      </w:r>
    </w:p>
    <w:p w:rsidR="000A7DCF" w:rsidRPr="00DA71B8" w:rsidRDefault="000A7DCF" w:rsidP="000A7DCF">
      <w:pPr>
        <w:rPr>
          <w:sz w:val="20"/>
          <w:szCs w:val="20"/>
        </w:rPr>
      </w:pPr>
      <w:r w:rsidRPr="00DA71B8">
        <w:rPr>
          <w:sz w:val="20"/>
          <w:szCs w:val="20"/>
        </w:rPr>
        <w:lastRenderedPageBreak/>
        <w:t xml:space="preserve">  else {</w:t>
      </w:r>
    </w:p>
    <w:p w:rsidR="000A7DCF" w:rsidRPr="00DA71B8" w:rsidRDefault="000A7DCF" w:rsidP="000A7DCF">
      <w:pPr>
        <w:rPr>
          <w:sz w:val="20"/>
          <w:szCs w:val="20"/>
        </w:rPr>
      </w:pPr>
      <w:r w:rsidRPr="00DA71B8">
        <w:rPr>
          <w:sz w:val="20"/>
          <w:szCs w:val="20"/>
        </w:rPr>
        <w:t xml:space="preserve">    // waiting on response - abort if taking too long</w:t>
      </w:r>
    </w:p>
    <w:p w:rsidR="000A7DCF" w:rsidRPr="00DA71B8" w:rsidRDefault="000A7DCF" w:rsidP="000A7DCF">
      <w:pPr>
        <w:rPr>
          <w:sz w:val="20"/>
          <w:szCs w:val="20"/>
        </w:rPr>
      </w:pPr>
      <w:r w:rsidRPr="00DA71B8">
        <w:rPr>
          <w:sz w:val="20"/>
          <w:szCs w:val="20"/>
        </w:rPr>
        <w:t xml:space="preserve">    if ( now &gt; lastActionTime + 15000 ) {</w:t>
      </w:r>
    </w:p>
    <w:p w:rsidR="000A7DCF" w:rsidRPr="00DA71B8" w:rsidRDefault="000A7DCF" w:rsidP="000A7DCF">
      <w:pPr>
        <w:rPr>
          <w:sz w:val="20"/>
          <w:szCs w:val="20"/>
        </w:rPr>
      </w:pPr>
      <w:r w:rsidRPr="00DA71B8">
        <w:rPr>
          <w:sz w:val="20"/>
          <w:szCs w:val="20"/>
        </w:rPr>
        <w:t xml:space="preserve">      actionState = AS_IDLE;</w:t>
      </w:r>
    </w:p>
    <w:p w:rsidR="000A7DCF" w:rsidRPr="00DA71B8" w:rsidRDefault="000A7DCF" w:rsidP="000A7DCF">
      <w:pPr>
        <w:rPr>
          <w:sz w:val="20"/>
          <w:szCs w:val="20"/>
        </w:rPr>
      </w:pPr>
      <w:r w:rsidRPr="00DA71B8">
        <w:rPr>
          <w:sz w:val="20"/>
          <w:szCs w:val="20"/>
        </w:rPr>
        <w:t xml:space="preserve">      parseState = PS_DETECT_MSG_TYPE;</w:t>
      </w:r>
    </w:p>
    <w:p w:rsidR="000A7DCF" w:rsidRPr="00DA71B8" w:rsidRDefault="000A7DCF" w:rsidP="000A7DCF">
      <w:pPr>
        <w:rPr>
          <w:sz w:val="20"/>
          <w:szCs w:val="20"/>
        </w:rPr>
      </w:pPr>
      <w:r w:rsidRPr="00DA71B8">
        <w:rPr>
          <w:sz w:val="20"/>
          <w:szCs w:val="20"/>
        </w:rPr>
        <w:t xml:space="preserve">      resetBuffer();</w:t>
      </w:r>
    </w:p>
    <w:p w:rsidR="000A7DCF" w:rsidRPr="00DA71B8" w:rsidRDefault="000A7DCF" w:rsidP="000A7DCF">
      <w:pPr>
        <w:rPr>
          <w:sz w:val="20"/>
          <w:szCs w:val="20"/>
        </w:rPr>
      </w:pPr>
      <w:r w:rsidRPr="00DA71B8">
        <w:rPr>
          <w:sz w:val="20"/>
          <w:szCs w:val="20"/>
        </w:rPr>
        <w:t xml:space="preserve">    }</w:t>
      </w:r>
    </w:p>
    <w:p w:rsidR="000A7DCF" w:rsidRPr="00DA71B8" w:rsidRDefault="000A7DCF" w:rsidP="000A7DCF">
      <w:pPr>
        <w:rPr>
          <w:sz w:val="20"/>
          <w:szCs w:val="20"/>
        </w:rPr>
      </w:pPr>
      <w:r w:rsidRPr="00DA71B8">
        <w:rPr>
          <w:sz w:val="20"/>
          <w:szCs w:val="20"/>
        </w:rPr>
        <w:t xml:space="preserve">  }</w:t>
      </w:r>
    </w:p>
    <w:p w:rsidR="00DA71B8" w:rsidRPr="00DA71B8" w:rsidRDefault="000A7DCF" w:rsidP="000A7DCF">
      <w:pPr>
        <w:rPr>
          <w:sz w:val="20"/>
          <w:szCs w:val="20"/>
        </w:rPr>
      </w:pPr>
      <w:r w:rsidRPr="00DA71B8">
        <w:rPr>
          <w:sz w:val="20"/>
          <w:szCs w:val="20"/>
        </w:rPr>
        <w:t xml:space="preserve">  sim808_loop();</w:t>
      </w:r>
    </w:p>
    <w:p w:rsidR="00AE622E" w:rsidRDefault="000A7DCF" w:rsidP="0077531F">
      <w:pPr>
        <w:rPr>
          <w:sz w:val="20"/>
          <w:szCs w:val="20"/>
        </w:rPr>
      </w:pPr>
      <w:r w:rsidRPr="00DA71B8">
        <w:rPr>
          <w:sz w:val="20"/>
          <w:szCs w:val="20"/>
        </w:rPr>
        <w:t>}</w:t>
      </w:r>
    </w:p>
    <w:p w:rsidR="00DA71B8" w:rsidRDefault="00DA71B8" w:rsidP="0077531F">
      <w:pPr>
        <w:rPr>
          <w:sz w:val="20"/>
          <w:szCs w:val="20"/>
        </w:rPr>
      </w:pPr>
    </w:p>
    <w:p w:rsidR="00467754" w:rsidRDefault="00467754" w:rsidP="0077531F">
      <w:pPr>
        <w:rPr>
          <w:sz w:val="20"/>
          <w:szCs w:val="20"/>
        </w:rPr>
      </w:pPr>
    </w:p>
    <w:p w:rsidR="00467754" w:rsidRDefault="00467754" w:rsidP="0077531F">
      <w:pPr>
        <w:rPr>
          <w:sz w:val="20"/>
          <w:szCs w:val="20"/>
        </w:rPr>
      </w:pPr>
    </w:p>
    <w:p w:rsidR="00467754" w:rsidRDefault="00467754" w:rsidP="0077531F">
      <w:pPr>
        <w:rPr>
          <w:sz w:val="20"/>
          <w:szCs w:val="20"/>
        </w:rPr>
      </w:pPr>
    </w:p>
    <w:p w:rsidR="00467754" w:rsidRDefault="00467754" w:rsidP="0077531F">
      <w:pPr>
        <w:rPr>
          <w:sz w:val="20"/>
          <w:szCs w:val="20"/>
        </w:rPr>
      </w:pPr>
    </w:p>
    <w:p w:rsidR="00DA71B8" w:rsidRPr="00DA71B8" w:rsidRDefault="00DA71B8" w:rsidP="0077531F">
      <w:pPr>
        <w:rPr>
          <w:sz w:val="20"/>
          <w:szCs w:val="20"/>
        </w:rPr>
      </w:pPr>
    </w:p>
    <w:p w:rsidR="00AE622E" w:rsidRPr="007140C0" w:rsidRDefault="00AE622E" w:rsidP="0077531F">
      <w:pPr>
        <w:rPr>
          <w:b/>
          <w:color w:val="00A0B8" w:themeColor="accent1"/>
          <w:u w:val="single"/>
        </w:rPr>
      </w:pPr>
      <w:r w:rsidRPr="007140C0">
        <w:rPr>
          <w:b/>
          <w:color w:val="00A0B8" w:themeColor="accent1"/>
          <w:u w:val="single"/>
        </w:rPr>
        <w:t>Sim808.h:</w:t>
      </w:r>
    </w:p>
    <w:p w:rsidR="00B544EB" w:rsidRDefault="00B544EB" w:rsidP="00B544EB"/>
    <w:p w:rsidR="00B544EB" w:rsidRPr="00DA71B8" w:rsidRDefault="00B544EB" w:rsidP="00B544EB">
      <w:pPr>
        <w:rPr>
          <w:sz w:val="20"/>
          <w:szCs w:val="20"/>
        </w:rPr>
      </w:pPr>
      <w:r w:rsidRPr="00DA71B8">
        <w:rPr>
          <w:sz w:val="20"/>
          <w:szCs w:val="20"/>
        </w:rPr>
        <w:t>#define DEBUG_SERIAL</w:t>
      </w:r>
    </w:p>
    <w:p w:rsidR="00B544EB" w:rsidRPr="00DA71B8" w:rsidRDefault="00B544EB" w:rsidP="00B544EB">
      <w:pPr>
        <w:rPr>
          <w:sz w:val="20"/>
          <w:szCs w:val="20"/>
        </w:rPr>
      </w:pPr>
      <w:r w:rsidRPr="00DA71B8">
        <w:rPr>
          <w:sz w:val="20"/>
          <w:szCs w:val="20"/>
        </w:rPr>
        <w:t>void updateScreen();</w:t>
      </w:r>
    </w:p>
    <w:p w:rsidR="00B544EB" w:rsidRPr="00DA71B8" w:rsidRDefault="00B544EB" w:rsidP="00B544EB">
      <w:pPr>
        <w:rPr>
          <w:sz w:val="20"/>
          <w:szCs w:val="20"/>
        </w:rPr>
      </w:pPr>
      <w:r w:rsidRPr="00DA71B8">
        <w:rPr>
          <w:sz w:val="20"/>
          <w:szCs w:val="20"/>
        </w:rPr>
        <w:t>enum _parseState {</w:t>
      </w:r>
    </w:p>
    <w:p w:rsidR="00B544EB" w:rsidRPr="00DA71B8" w:rsidRDefault="00B544EB" w:rsidP="00B544EB">
      <w:pPr>
        <w:rPr>
          <w:sz w:val="20"/>
          <w:szCs w:val="20"/>
        </w:rPr>
      </w:pPr>
      <w:r w:rsidRPr="00DA71B8">
        <w:rPr>
          <w:sz w:val="20"/>
          <w:szCs w:val="20"/>
        </w:rPr>
        <w:t xml:space="preserve">  PS_DETECT_MSG_TYPE,</w:t>
      </w:r>
    </w:p>
    <w:p w:rsidR="00B544EB" w:rsidRPr="00DA71B8" w:rsidRDefault="00B544EB" w:rsidP="00B544EB">
      <w:pPr>
        <w:rPr>
          <w:sz w:val="20"/>
          <w:szCs w:val="20"/>
        </w:rPr>
      </w:pPr>
      <w:r w:rsidRPr="00DA71B8">
        <w:rPr>
          <w:sz w:val="20"/>
          <w:szCs w:val="20"/>
        </w:rPr>
        <w:t xml:space="preserve"> PS_IGNORING_COMMAND_ECHO,</w:t>
      </w:r>
    </w:p>
    <w:p w:rsidR="00B544EB" w:rsidRPr="00DA71B8" w:rsidRDefault="00B544EB" w:rsidP="00B544EB">
      <w:pPr>
        <w:rPr>
          <w:sz w:val="20"/>
          <w:szCs w:val="20"/>
        </w:rPr>
      </w:pPr>
      <w:r w:rsidRPr="00DA71B8">
        <w:rPr>
          <w:sz w:val="20"/>
          <w:szCs w:val="20"/>
        </w:rPr>
        <w:t xml:space="preserve">  PS_HTTPACTION_TYPE,</w:t>
      </w:r>
    </w:p>
    <w:p w:rsidR="00B544EB" w:rsidRPr="00DA71B8" w:rsidRDefault="00B544EB" w:rsidP="00B544EB">
      <w:pPr>
        <w:rPr>
          <w:sz w:val="20"/>
          <w:szCs w:val="20"/>
        </w:rPr>
      </w:pPr>
      <w:r w:rsidRPr="00DA71B8">
        <w:rPr>
          <w:sz w:val="20"/>
          <w:szCs w:val="20"/>
        </w:rPr>
        <w:t xml:space="preserve">  PS_HTTPACTION_RESULT,</w:t>
      </w:r>
    </w:p>
    <w:p w:rsidR="00B544EB" w:rsidRPr="00DA71B8" w:rsidRDefault="00B544EB" w:rsidP="00B544EB">
      <w:pPr>
        <w:rPr>
          <w:sz w:val="20"/>
          <w:szCs w:val="20"/>
        </w:rPr>
      </w:pPr>
      <w:r w:rsidRPr="00DA71B8">
        <w:rPr>
          <w:sz w:val="20"/>
          <w:szCs w:val="20"/>
        </w:rPr>
        <w:t xml:space="preserve">  PS_HTTPACTION_LENGTH,</w:t>
      </w:r>
    </w:p>
    <w:p w:rsidR="00B544EB" w:rsidRPr="00DA71B8" w:rsidRDefault="00B544EB" w:rsidP="00B544EB">
      <w:pPr>
        <w:rPr>
          <w:sz w:val="20"/>
          <w:szCs w:val="20"/>
        </w:rPr>
      </w:pPr>
      <w:r w:rsidRPr="00DA71B8">
        <w:rPr>
          <w:sz w:val="20"/>
          <w:szCs w:val="20"/>
        </w:rPr>
        <w:t xml:space="preserve">  PS_HTTPREAD_LENGTH,</w:t>
      </w:r>
    </w:p>
    <w:p w:rsidR="00B544EB" w:rsidRPr="00DA71B8" w:rsidRDefault="00B544EB" w:rsidP="00B544EB">
      <w:pPr>
        <w:rPr>
          <w:sz w:val="20"/>
          <w:szCs w:val="20"/>
        </w:rPr>
      </w:pPr>
      <w:r w:rsidRPr="00DA71B8">
        <w:rPr>
          <w:sz w:val="20"/>
          <w:szCs w:val="20"/>
        </w:rPr>
        <w:lastRenderedPageBreak/>
        <w:t xml:space="preserve">  PS_HTTPREAD_CONTENT,</w:t>
      </w:r>
    </w:p>
    <w:p w:rsidR="00B544EB" w:rsidRPr="00DA71B8" w:rsidRDefault="00B544EB" w:rsidP="00B544EB">
      <w:pPr>
        <w:rPr>
          <w:sz w:val="20"/>
          <w:szCs w:val="20"/>
        </w:rPr>
      </w:pPr>
      <w:r w:rsidRPr="00DA71B8">
        <w:rPr>
          <w:sz w:val="20"/>
          <w:szCs w:val="20"/>
        </w:rPr>
        <w:t xml:space="preserve">  PS_CGNSINF_RUN_STATUS,</w:t>
      </w:r>
    </w:p>
    <w:p w:rsidR="00B544EB" w:rsidRPr="00DA71B8" w:rsidRDefault="00B544EB" w:rsidP="00B544EB">
      <w:pPr>
        <w:rPr>
          <w:sz w:val="20"/>
          <w:szCs w:val="20"/>
        </w:rPr>
      </w:pPr>
      <w:r w:rsidRPr="00DA71B8">
        <w:rPr>
          <w:sz w:val="20"/>
          <w:szCs w:val="20"/>
        </w:rPr>
        <w:t xml:space="preserve">  PS_CGNSINF_FIX_STATUS,</w:t>
      </w:r>
    </w:p>
    <w:p w:rsidR="00B544EB" w:rsidRPr="00DA71B8" w:rsidRDefault="00B544EB" w:rsidP="00B544EB">
      <w:pPr>
        <w:rPr>
          <w:sz w:val="20"/>
          <w:szCs w:val="20"/>
        </w:rPr>
      </w:pPr>
      <w:r w:rsidRPr="00DA71B8">
        <w:rPr>
          <w:sz w:val="20"/>
          <w:szCs w:val="20"/>
        </w:rPr>
        <w:t xml:space="preserve">  PS_CGNSINF_UTC,</w:t>
      </w:r>
    </w:p>
    <w:p w:rsidR="00B544EB" w:rsidRPr="00DA71B8" w:rsidRDefault="00B544EB" w:rsidP="00B544EB">
      <w:pPr>
        <w:rPr>
          <w:sz w:val="20"/>
          <w:szCs w:val="20"/>
        </w:rPr>
      </w:pPr>
      <w:r w:rsidRPr="00DA71B8">
        <w:rPr>
          <w:sz w:val="20"/>
          <w:szCs w:val="20"/>
        </w:rPr>
        <w:t xml:space="preserve">  PS_CGNSINF_LAT,</w:t>
      </w:r>
    </w:p>
    <w:p w:rsidR="00B544EB" w:rsidRPr="00DA71B8" w:rsidRDefault="00B544EB" w:rsidP="00B544EB">
      <w:pPr>
        <w:rPr>
          <w:sz w:val="20"/>
          <w:szCs w:val="20"/>
        </w:rPr>
      </w:pPr>
      <w:r w:rsidRPr="00DA71B8">
        <w:rPr>
          <w:sz w:val="20"/>
          <w:szCs w:val="20"/>
        </w:rPr>
        <w:t xml:space="preserve">  PS_CGNSINF_LON,</w:t>
      </w:r>
    </w:p>
    <w:p w:rsidR="00B544EB" w:rsidRPr="00DA71B8" w:rsidRDefault="00B544EB" w:rsidP="00B544EB">
      <w:pPr>
        <w:rPr>
          <w:sz w:val="20"/>
          <w:szCs w:val="20"/>
        </w:rPr>
      </w:pPr>
      <w:r w:rsidRPr="00DA71B8">
        <w:rPr>
          <w:sz w:val="20"/>
          <w:szCs w:val="20"/>
        </w:rPr>
        <w:t xml:space="preserve">  PS_CGNSINF_MSL,</w:t>
      </w:r>
    </w:p>
    <w:p w:rsidR="00B544EB" w:rsidRPr="00DA71B8" w:rsidRDefault="00B544EB" w:rsidP="00B544EB">
      <w:pPr>
        <w:rPr>
          <w:sz w:val="20"/>
          <w:szCs w:val="20"/>
        </w:rPr>
      </w:pPr>
      <w:r w:rsidRPr="00DA71B8">
        <w:rPr>
          <w:sz w:val="20"/>
          <w:szCs w:val="20"/>
        </w:rPr>
        <w:t xml:space="preserve">  PS_CGNSINF_SOG,</w:t>
      </w:r>
    </w:p>
    <w:p w:rsidR="00B544EB" w:rsidRPr="00DA71B8" w:rsidRDefault="00B544EB" w:rsidP="00B544EB">
      <w:pPr>
        <w:rPr>
          <w:sz w:val="20"/>
          <w:szCs w:val="20"/>
        </w:rPr>
      </w:pPr>
      <w:r w:rsidRPr="00DA71B8">
        <w:rPr>
          <w:sz w:val="20"/>
          <w:szCs w:val="20"/>
        </w:rPr>
        <w:t xml:space="preserve">  PS_CGNSINF_COG,</w:t>
      </w:r>
    </w:p>
    <w:p w:rsidR="00B544EB" w:rsidRPr="00DA71B8" w:rsidRDefault="00B544EB" w:rsidP="00B544EB">
      <w:pPr>
        <w:rPr>
          <w:sz w:val="20"/>
          <w:szCs w:val="20"/>
        </w:rPr>
      </w:pPr>
      <w:r w:rsidRPr="00DA71B8">
        <w:rPr>
          <w:sz w:val="20"/>
          <w:szCs w:val="20"/>
        </w:rPr>
        <w:t xml:space="preserve">  PS_CGNSINF_FIX_MODE,</w:t>
      </w:r>
    </w:p>
    <w:p w:rsidR="00B544EB" w:rsidRPr="00DA71B8" w:rsidRDefault="00B544EB" w:rsidP="00B544EB">
      <w:pPr>
        <w:rPr>
          <w:sz w:val="20"/>
          <w:szCs w:val="20"/>
        </w:rPr>
      </w:pPr>
      <w:r w:rsidRPr="00DA71B8">
        <w:rPr>
          <w:sz w:val="20"/>
          <w:szCs w:val="20"/>
        </w:rPr>
        <w:t xml:space="preserve">  PS_CGNSINF_RESERVED1,</w:t>
      </w:r>
    </w:p>
    <w:p w:rsidR="00B544EB" w:rsidRPr="00DA71B8" w:rsidRDefault="00B544EB" w:rsidP="00B544EB">
      <w:pPr>
        <w:rPr>
          <w:sz w:val="20"/>
          <w:szCs w:val="20"/>
        </w:rPr>
      </w:pPr>
      <w:r w:rsidRPr="00DA71B8">
        <w:rPr>
          <w:sz w:val="20"/>
          <w:szCs w:val="20"/>
        </w:rPr>
        <w:t xml:space="preserve">  PS_CGNSINF_HDOP,</w:t>
      </w:r>
    </w:p>
    <w:p w:rsidR="00B544EB" w:rsidRPr="00DA71B8" w:rsidRDefault="00B544EB" w:rsidP="00B544EB">
      <w:pPr>
        <w:rPr>
          <w:sz w:val="20"/>
          <w:szCs w:val="20"/>
        </w:rPr>
      </w:pPr>
      <w:r w:rsidRPr="00DA71B8">
        <w:rPr>
          <w:sz w:val="20"/>
          <w:szCs w:val="20"/>
        </w:rPr>
        <w:t xml:space="preserve">  PS_CGNSINF_PDOP,</w:t>
      </w:r>
    </w:p>
    <w:p w:rsidR="00B544EB" w:rsidRPr="00DA71B8" w:rsidRDefault="00B544EB" w:rsidP="00B544EB">
      <w:pPr>
        <w:rPr>
          <w:sz w:val="20"/>
          <w:szCs w:val="20"/>
        </w:rPr>
      </w:pPr>
      <w:r w:rsidRPr="00DA71B8">
        <w:rPr>
          <w:sz w:val="20"/>
          <w:szCs w:val="20"/>
        </w:rPr>
        <w:t xml:space="preserve">  PS_CGNSINF_VDOP,</w:t>
      </w:r>
    </w:p>
    <w:p w:rsidR="00B544EB" w:rsidRPr="00DA71B8" w:rsidRDefault="00B544EB" w:rsidP="00B544EB">
      <w:pPr>
        <w:rPr>
          <w:sz w:val="20"/>
          <w:szCs w:val="20"/>
        </w:rPr>
      </w:pPr>
      <w:r w:rsidRPr="00DA71B8">
        <w:rPr>
          <w:sz w:val="20"/>
          <w:szCs w:val="20"/>
        </w:rPr>
        <w:t xml:space="preserve">  PS_CGNSINF_RESERVED2,</w:t>
      </w:r>
    </w:p>
    <w:p w:rsidR="00B544EB" w:rsidRPr="00DA71B8" w:rsidRDefault="00B544EB" w:rsidP="00B544EB">
      <w:pPr>
        <w:rPr>
          <w:sz w:val="20"/>
          <w:szCs w:val="20"/>
        </w:rPr>
      </w:pPr>
      <w:r w:rsidRPr="00DA71B8">
        <w:rPr>
          <w:sz w:val="20"/>
          <w:szCs w:val="20"/>
        </w:rPr>
        <w:t xml:space="preserve">  PS_CGNSINF_GPS_SATS_IN_VIEW,</w:t>
      </w:r>
    </w:p>
    <w:p w:rsidR="00B544EB" w:rsidRPr="00DA71B8" w:rsidRDefault="00B544EB" w:rsidP="00B544EB">
      <w:pPr>
        <w:rPr>
          <w:sz w:val="20"/>
          <w:szCs w:val="20"/>
        </w:rPr>
      </w:pPr>
      <w:r w:rsidRPr="00DA71B8">
        <w:rPr>
          <w:sz w:val="20"/>
          <w:szCs w:val="20"/>
        </w:rPr>
        <w:t xml:space="preserve">  PS_CGNSINF_GNSS_SATS_USED,</w:t>
      </w:r>
    </w:p>
    <w:p w:rsidR="00B544EB" w:rsidRPr="00DA71B8" w:rsidRDefault="00B544EB" w:rsidP="00B544EB">
      <w:pPr>
        <w:rPr>
          <w:sz w:val="20"/>
          <w:szCs w:val="20"/>
        </w:rPr>
      </w:pPr>
      <w:r w:rsidRPr="00DA71B8">
        <w:rPr>
          <w:sz w:val="20"/>
          <w:szCs w:val="20"/>
        </w:rPr>
        <w:t xml:space="preserve">  PS_CGNSINF_GLONASS_SATS_IN_VIEW,</w:t>
      </w:r>
    </w:p>
    <w:p w:rsidR="00B544EB" w:rsidRPr="00DA71B8" w:rsidRDefault="00B544EB" w:rsidP="00B544EB">
      <w:pPr>
        <w:rPr>
          <w:sz w:val="20"/>
          <w:szCs w:val="20"/>
        </w:rPr>
      </w:pPr>
      <w:r w:rsidRPr="00DA71B8">
        <w:rPr>
          <w:sz w:val="20"/>
          <w:szCs w:val="20"/>
        </w:rPr>
        <w:t xml:space="preserve">  PS_CGNSINF_RESERVED3,</w:t>
      </w:r>
    </w:p>
    <w:p w:rsidR="00B544EB" w:rsidRPr="00DA71B8" w:rsidRDefault="00B544EB" w:rsidP="00B544EB">
      <w:pPr>
        <w:rPr>
          <w:sz w:val="20"/>
          <w:szCs w:val="20"/>
        </w:rPr>
      </w:pPr>
      <w:r w:rsidRPr="00DA71B8">
        <w:rPr>
          <w:sz w:val="20"/>
          <w:szCs w:val="20"/>
        </w:rPr>
        <w:t xml:space="preserve">  PS_CGNSINF_CN0,</w:t>
      </w:r>
    </w:p>
    <w:p w:rsidR="00B544EB" w:rsidRPr="00DA71B8" w:rsidRDefault="00B544EB" w:rsidP="00B544EB">
      <w:pPr>
        <w:rPr>
          <w:sz w:val="20"/>
          <w:szCs w:val="20"/>
        </w:rPr>
      </w:pPr>
      <w:r w:rsidRPr="00DA71B8">
        <w:rPr>
          <w:sz w:val="20"/>
          <w:szCs w:val="20"/>
        </w:rPr>
        <w:t xml:space="preserve">  PS_CGNSINF_HPA,</w:t>
      </w:r>
    </w:p>
    <w:p w:rsidR="00B544EB" w:rsidRPr="00DA71B8" w:rsidRDefault="00B544EB" w:rsidP="00B544EB">
      <w:pPr>
        <w:rPr>
          <w:sz w:val="20"/>
          <w:szCs w:val="20"/>
        </w:rPr>
      </w:pPr>
      <w:r w:rsidRPr="00DA71B8">
        <w:rPr>
          <w:sz w:val="20"/>
          <w:szCs w:val="20"/>
        </w:rPr>
        <w:t xml:space="preserve">  PS_CGNSINF_VPA</w:t>
      </w:r>
    </w:p>
    <w:p w:rsidR="00B544EB" w:rsidRPr="00DA71B8" w:rsidRDefault="00B544EB" w:rsidP="00B544EB">
      <w:pPr>
        <w:rPr>
          <w:sz w:val="20"/>
          <w:szCs w:val="20"/>
        </w:rPr>
      </w:pPr>
      <w:r w:rsidRPr="00DA71B8">
        <w:rPr>
          <w:sz w:val="20"/>
          <w:szCs w:val="20"/>
        </w:rPr>
        <w:t>};</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enum _actionState {</w:t>
      </w:r>
    </w:p>
    <w:p w:rsidR="00B544EB" w:rsidRPr="00DA71B8" w:rsidRDefault="00B544EB" w:rsidP="00B544EB">
      <w:pPr>
        <w:rPr>
          <w:sz w:val="20"/>
          <w:szCs w:val="20"/>
        </w:rPr>
      </w:pPr>
      <w:r w:rsidRPr="00DA71B8">
        <w:rPr>
          <w:sz w:val="20"/>
          <w:szCs w:val="20"/>
        </w:rPr>
        <w:t xml:space="preserve">  AS_IDLE,</w:t>
      </w:r>
    </w:p>
    <w:p w:rsidR="00B544EB" w:rsidRPr="00DA71B8" w:rsidRDefault="00B544EB" w:rsidP="00B544EB">
      <w:pPr>
        <w:rPr>
          <w:sz w:val="20"/>
          <w:szCs w:val="20"/>
        </w:rPr>
      </w:pPr>
      <w:r w:rsidRPr="00DA71B8">
        <w:rPr>
          <w:sz w:val="20"/>
          <w:szCs w:val="20"/>
        </w:rPr>
        <w:t xml:space="preserve">  AS_WAITING_FOR_RESPONSE</w:t>
      </w:r>
    </w:p>
    <w:p w:rsidR="00B544EB" w:rsidRPr="00DA71B8" w:rsidRDefault="00B544EB" w:rsidP="00B544EB">
      <w:pPr>
        <w:rPr>
          <w:sz w:val="20"/>
          <w:szCs w:val="20"/>
        </w:rPr>
      </w:pPr>
      <w:r w:rsidRPr="00DA71B8">
        <w:rPr>
          <w:sz w:val="20"/>
          <w:szCs w:val="20"/>
        </w:rPr>
        <w:lastRenderedPageBreak/>
        <w:t>};</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byte actionState = AS_IDLE;</w:t>
      </w:r>
    </w:p>
    <w:p w:rsidR="00B544EB" w:rsidRPr="00DA71B8" w:rsidRDefault="00B544EB" w:rsidP="00B544EB">
      <w:pPr>
        <w:rPr>
          <w:sz w:val="20"/>
          <w:szCs w:val="20"/>
        </w:rPr>
      </w:pPr>
      <w:r w:rsidRPr="00DA71B8">
        <w:rPr>
          <w:sz w:val="20"/>
          <w:szCs w:val="20"/>
        </w:rPr>
        <w:t>unsigned long lastActionTime = 0;</w:t>
      </w:r>
    </w:p>
    <w:p w:rsidR="00B544EB" w:rsidRPr="00DA71B8" w:rsidRDefault="00B544EB" w:rsidP="00B544EB">
      <w:pPr>
        <w:rPr>
          <w:sz w:val="20"/>
          <w:szCs w:val="20"/>
        </w:rPr>
      </w:pPr>
      <w:r w:rsidRPr="00DA71B8">
        <w:rPr>
          <w:sz w:val="20"/>
          <w:szCs w:val="20"/>
        </w:rPr>
        <w:t>byte parseState = PS_DETECT_MSG_TYPE;</w:t>
      </w:r>
    </w:p>
    <w:p w:rsidR="00B544EB" w:rsidRPr="00DA71B8" w:rsidRDefault="00B544EB" w:rsidP="00B544EB">
      <w:pPr>
        <w:rPr>
          <w:sz w:val="20"/>
          <w:szCs w:val="20"/>
        </w:rPr>
      </w:pPr>
      <w:r w:rsidRPr="00DA71B8">
        <w:rPr>
          <w:sz w:val="20"/>
          <w:szCs w:val="20"/>
        </w:rPr>
        <w:t>char buffer[20];</w:t>
      </w:r>
    </w:p>
    <w:p w:rsidR="00B544EB" w:rsidRPr="00DA71B8" w:rsidRDefault="00B544EB" w:rsidP="00B544EB">
      <w:pPr>
        <w:rPr>
          <w:sz w:val="20"/>
          <w:szCs w:val="20"/>
        </w:rPr>
      </w:pPr>
      <w:r w:rsidRPr="00DA71B8">
        <w:rPr>
          <w:sz w:val="20"/>
          <w:szCs w:val="20"/>
        </w:rPr>
        <w:t>byte pos = 0;</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int httpResult = 0;</w:t>
      </w:r>
    </w:p>
    <w:p w:rsidR="00B544EB" w:rsidRPr="00DA71B8" w:rsidRDefault="00B544EB" w:rsidP="00B544EB">
      <w:pPr>
        <w:rPr>
          <w:sz w:val="20"/>
          <w:szCs w:val="20"/>
        </w:rPr>
      </w:pPr>
      <w:r w:rsidRPr="00DA71B8">
        <w:rPr>
          <w:sz w:val="20"/>
          <w:szCs w:val="20"/>
        </w:rPr>
        <w:t>int contentLength = 0;</w:t>
      </w:r>
    </w:p>
    <w:p w:rsidR="00B544EB" w:rsidRPr="00DA71B8" w:rsidRDefault="00B544EB" w:rsidP="00B544EB">
      <w:pPr>
        <w:rPr>
          <w:sz w:val="20"/>
          <w:szCs w:val="20"/>
        </w:rPr>
      </w:pPr>
      <w:r w:rsidRPr="00DA71B8">
        <w:rPr>
          <w:sz w:val="20"/>
          <w:szCs w:val="20"/>
        </w:rPr>
        <w:t>byte fixStatus = 0;</w:t>
      </w:r>
    </w:p>
    <w:p w:rsidR="00B544EB" w:rsidRPr="00DA71B8" w:rsidRDefault="00B544EB" w:rsidP="00B544EB">
      <w:pPr>
        <w:rPr>
          <w:sz w:val="20"/>
          <w:szCs w:val="20"/>
        </w:rPr>
      </w:pPr>
      <w:r w:rsidRPr="00DA71B8">
        <w:rPr>
          <w:sz w:val="20"/>
          <w:szCs w:val="20"/>
        </w:rPr>
        <w:t>char utc[24];</w:t>
      </w:r>
    </w:p>
    <w:p w:rsidR="00B544EB" w:rsidRPr="00DA71B8" w:rsidRDefault="00B544EB" w:rsidP="00B544EB">
      <w:pPr>
        <w:rPr>
          <w:sz w:val="20"/>
          <w:szCs w:val="20"/>
        </w:rPr>
      </w:pPr>
      <w:r w:rsidRPr="00DA71B8">
        <w:rPr>
          <w:sz w:val="20"/>
          <w:szCs w:val="20"/>
        </w:rPr>
        <w:t>char lat[16];</w:t>
      </w:r>
    </w:p>
    <w:p w:rsidR="00B544EB" w:rsidRPr="00DA71B8" w:rsidRDefault="00B544EB" w:rsidP="00B544EB">
      <w:pPr>
        <w:rPr>
          <w:sz w:val="20"/>
          <w:szCs w:val="20"/>
        </w:rPr>
      </w:pPr>
      <w:r w:rsidRPr="00DA71B8">
        <w:rPr>
          <w:sz w:val="20"/>
          <w:szCs w:val="20"/>
        </w:rPr>
        <w:t>char lon[16];</w:t>
      </w:r>
    </w:p>
    <w:p w:rsidR="00B544EB" w:rsidRPr="00DA71B8" w:rsidRDefault="00B544EB" w:rsidP="00B544EB">
      <w:pPr>
        <w:rPr>
          <w:sz w:val="20"/>
          <w:szCs w:val="20"/>
        </w:rPr>
      </w:pPr>
      <w:r w:rsidRPr="00DA71B8">
        <w:rPr>
          <w:sz w:val="20"/>
          <w:szCs w:val="20"/>
        </w:rPr>
        <w:t>char sog[8];</w:t>
      </w:r>
    </w:p>
    <w:p w:rsidR="00B544EB" w:rsidRPr="00DA71B8" w:rsidRDefault="00B544EB" w:rsidP="00B544EB">
      <w:pPr>
        <w:rPr>
          <w:sz w:val="20"/>
          <w:szCs w:val="20"/>
        </w:rPr>
      </w:pPr>
      <w:r w:rsidRPr="00DA71B8">
        <w:rPr>
          <w:sz w:val="20"/>
          <w:szCs w:val="20"/>
        </w:rPr>
        <w:t>char cog[8];</w:t>
      </w:r>
    </w:p>
    <w:p w:rsidR="00B544EB" w:rsidRPr="00DA71B8" w:rsidRDefault="00B544EB" w:rsidP="00B544EB">
      <w:pPr>
        <w:rPr>
          <w:sz w:val="20"/>
          <w:szCs w:val="20"/>
        </w:rPr>
      </w:pPr>
      <w:r w:rsidRPr="00DA71B8">
        <w:rPr>
          <w:sz w:val="20"/>
          <w:szCs w:val="20"/>
        </w:rPr>
        <w:t>char hdop[8];</w:t>
      </w:r>
    </w:p>
    <w:p w:rsidR="00B544EB" w:rsidRPr="00DA71B8" w:rsidRDefault="00B544EB" w:rsidP="00B544EB">
      <w:pPr>
        <w:rPr>
          <w:sz w:val="20"/>
          <w:szCs w:val="20"/>
        </w:rPr>
      </w:pPr>
      <w:r w:rsidRPr="00DA71B8">
        <w:rPr>
          <w:sz w:val="20"/>
          <w:szCs w:val="20"/>
        </w:rPr>
        <w:t>byte sats = 0;</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void resetBuffer() {</w:t>
      </w:r>
    </w:p>
    <w:p w:rsidR="00B544EB" w:rsidRPr="00DA71B8" w:rsidRDefault="00B544EB" w:rsidP="00B544EB">
      <w:pPr>
        <w:rPr>
          <w:sz w:val="20"/>
          <w:szCs w:val="20"/>
        </w:rPr>
      </w:pPr>
      <w:r w:rsidRPr="00DA71B8">
        <w:rPr>
          <w:sz w:val="20"/>
          <w:szCs w:val="20"/>
        </w:rPr>
        <w:t xml:space="preserve">  memset(buffer, 0, sizeof(buffer));</w:t>
      </w:r>
    </w:p>
    <w:p w:rsidR="00B544EB" w:rsidRPr="00DA71B8" w:rsidRDefault="00B544EB" w:rsidP="00B544EB">
      <w:pPr>
        <w:rPr>
          <w:sz w:val="20"/>
          <w:szCs w:val="20"/>
        </w:rPr>
      </w:pPr>
      <w:r w:rsidRPr="00DA71B8">
        <w:rPr>
          <w:sz w:val="20"/>
          <w:szCs w:val="20"/>
        </w:rPr>
        <w:t xml:space="preserve">  pos = 0;</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void parseATText(byte b)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Serial.write(b);</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lastRenderedPageBreak/>
        <w:t xml:space="preserve">  buffer[pos++] = b;</w:t>
      </w:r>
    </w:p>
    <w:p w:rsidR="00B544EB" w:rsidRPr="00DA71B8" w:rsidRDefault="00B544EB" w:rsidP="00B544EB">
      <w:pPr>
        <w:rPr>
          <w:sz w:val="20"/>
          <w:szCs w:val="20"/>
        </w:rPr>
      </w:pPr>
      <w:r w:rsidRPr="00DA71B8">
        <w:rPr>
          <w:sz w:val="20"/>
          <w:szCs w:val="20"/>
        </w:rPr>
        <w:t xml:space="preserve">  if ( pos &gt;= sizeof(buffer) ) </w:t>
      </w:r>
    </w:p>
    <w:p w:rsidR="00B544EB" w:rsidRPr="00DA71B8" w:rsidRDefault="00B544EB" w:rsidP="00B544EB">
      <w:pPr>
        <w:rPr>
          <w:sz w:val="20"/>
          <w:szCs w:val="20"/>
        </w:rPr>
      </w:pPr>
      <w:r w:rsidRPr="00DA71B8">
        <w:rPr>
          <w:sz w:val="20"/>
          <w:szCs w:val="20"/>
        </w:rPr>
        <w:t xml:space="preserve">    resetBuffer(); // just to be safe</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#ifdef DEBUG_SERIAL</w:t>
      </w:r>
    </w:p>
    <w:p w:rsidR="00B544EB" w:rsidRPr="00DA71B8" w:rsidRDefault="00B544EB" w:rsidP="00B544EB">
      <w:pPr>
        <w:rPr>
          <w:sz w:val="20"/>
          <w:szCs w:val="20"/>
        </w:rPr>
      </w:pPr>
      <w:r w:rsidRPr="00DA71B8">
        <w:rPr>
          <w:sz w:val="20"/>
          <w:szCs w:val="20"/>
        </w:rPr>
        <w:t xml:space="preserve">   // Detailed debugging</w:t>
      </w:r>
    </w:p>
    <w:p w:rsidR="00B544EB" w:rsidRPr="00DA71B8" w:rsidRDefault="00B544EB" w:rsidP="00B544EB">
      <w:pPr>
        <w:rPr>
          <w:sz w:val="20"/>
          <w:szCs w:val="20"/>
        </w:rPr>
      </w:pPr>
      <w:r w:rsidRPr="00DA71B8">
        <w:rPr>
          <w:sz w:val="20"/>
          <w:szCs w:val="20"/>
        </w:rPr>
        <w:t xml:space="preserve">   /*Serial.println();</w:t>
      </w:r>
    </w:p>
    <w:p w:rsidR="00B544EB" w:rsidRPr="00DA71B8" w:rsidRDefault="00B544EB" w:rsidP="00B544EB">
      <w:pPr>
        <w:rPr>
          <w:sz w:val="20"/>
          <w:szCs w:val="20"/>
        </w:rPr>
      </w:pPr>
      <w:r w:rsidRPr="00DA71B8">
        <w:rPr>
          <w:sz w:val="20"/>
          <w:szCs w:val="20"/>
        </w:rPr>
        <w:t xml:space="preserve">   Serial.print("state = ");</w:t>
      </w:r>
    </w:p>
    <w:p w:rsidR="00B544EB" w:rsidRPr="00DA71B8" w:rsidRDefault="00B544EB" w:rsidP="00B544EB">
      <w:pPr>
        <w:rPr>
          <w:sz w:val="20"/>
          <w:szCs w:val="20"/>
        </w:rPr>
      </w:pPr>
      <w:r w:rsidRPr="00DA71B8">
        <w:rPr>
          <w:sz w:val="20"/>
          <w:szCs w:val="20"/>
        </w:rPr>
        <w:t xml:space="preserve">   Serial.println(parseStat);</w:t>
      </w:r>
    </w:p>
    <w:p w:rsidR="00B544EB" w:rsidRPr="00DA71B8" w:rsidRDefault="00B544EB" w:rsidP="00B544EB">
      <w:pPr>
        <w:rPr>
          <w:sz w:val="20"/>
          <w:szCs w:val="20"/>
        </w:rPr>
      </w:pPr>
      <w:r w:rsidRPr="00DA71B8">
        <w:rPr>
          <w:sz w:val="20"/>
          <w:szCs w:val="20"/>
        </w:rPr>
        <w:t xml:space="preserve">   Serial.print("b = ");</w:t>
      </w:r>
    </w:p>
    <w:p w:rsidR="00B544EB" w:rsidRPr="00DA71B8" w:rsidRDefault="00B544EB" w:rsidP="00B544EB">
      <w:pPr>
        <w:rPr>
          <w:sz w:val="20"/>
          <w:szCs w:val="20"/>
        </w:rPr>
      </w:pPr>
      <w:r w:rsidRPr="00DA71B8">
        <w:rPr>
          <w:sz w:val="20"/>
          <w:szCs w:val="20"/>
        </w:rPr>
        <w:t xml:space="preserve">   Serial.println(b);</w:t>
      </w:r>
    </w:p>
    <w:p w:rsidR="00B544EB" w:rsidRPr="00DA71B8" w:rsidRDefault="00B544EB" w:rsidP="00B544EB">
      <w:pPr>
        <w:rPr>
          <w:sz w:val="20"/>
          <w:szCs w:val="20"/>
        </w:rPr>
      </w:pPr>
      <w:r w:rsidRPr="00DA71B8">
        <w:rPr>
          <w:sz w:val="20"/>
          <w:szCs w:val="20"/>
        </w:rPr>
        <w:t xml:space="preserve">   Serial.print("pos = ");</w:t>
      </w:r>
    </w:p>
    <w:p w:rsidR="00B544EB" w:rsidRPr="00DA71B8" w:rsidRDefault="00B544EB" w:rsidP="00B544EB">
      <w:pPr>
        <w:rPr>
          <w:sz w:val="20"/>
          <w:szCs w:val="20"/>
        </w:rPr>
      </w:pPr>
      <w:r w:rsidRPr="00DA71B8">
        <w:rPr>
          <w:sz w:val="20"/>
          <w:szCs w:val="20"/>
        </w:rPr>
        <w:t xml:space="preserve">   Serial.println(pos);</w:t>
      </w:r>
    </w:p>
    <w:p w:rsidR="00B544EB" w:rsidRPr="00DA71B8" w:rsidRDefault="00B544EB" w:rsidP="00B544EB">
      <w:pPr>
        <w:rPr>
          <w:sz w:val="20"/>
          <w:szCs w:val="20"/>
        </w:rPr>
      </w:pPr>
      <w:r w:rsidRPr="00DA71B8">
        <w:rPr>
          <w:sz w:val="20"/>
          <w:szCs w:val="20"/>
        </w:rPr>
        <w:t xml:space="preserve">   Serial.print("buffer =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#endif</w:t>
      </w:r>
    </w:p>
    <w:p w:rsidR="00B544EB" w:rsidRPr="00DA71B8" w:rsidRDefault="00B544EB" w:rsidP="00B544EB">
      <w:pPr>
        <w:rPr>
          <w:sz w:val="20"/>
          <w:szCs w:val="20"/>
        </w:rPr>
      </w:pPr>
      <w:r w:rsidRPr="00DA71B8">
        <w:rPr>
          <w:sz w:val="20"/>
          <w:szCs w:val="20"/>
        </w:rPr>
        <w:t xml:space="preserve">  switch (parseState) {</w:t>
      </w:r>
    </w:p>
    <w:p w:rsidR="00B544EB" w:rsidRPr="00DA71B8" w:rsidRDefault="00B544EB" w:rsidP="00B544EB">
      <w:pPr>
        <w:rPr>
          <w:sz w:val="20"/>
          <w:szCs w:val="20"/>
        </w:rPr>
      </w:pPr>
      <w:r w:rsidRPr="00DA71B8">
        <w:rPr>
          <w:sz w:val="20"/>
          <w:szCs w:val="20"/>
        </w:rPr>
        <w:t xml:space="preserve">  case PS_DETECT_MSG_TYPE: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'\n' )</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else {        </w:t>
      </w:r>
    </w:p>
    <w:p w:rsidR="00B544EB" w:rsidRPr="00DA71B8" w:rsidRDefault="00B544EB" w:rsidP="00B544EB">
      <w:pPr>
        <w:rPr>
          <w:sz w:val="20"/>
          <w:szCs w:val="20"/>
        </w:rPr>
      </w:pPr>
      <w:r w:rsidRPr="00DA71B8">
        <w:rPr>
          <w:sz w:val="20"/>
          <w:szCs w:val="20"/>
        </w:rPr>
        <w:t xml:space="preserve">        if ( pos == 3 &amp;&amp; strcmp(buffer, "AT+") == 0 ) {</w:t>
      </w:r>
    </w:p>
    <w:p w:rsidR="00B544EB" w:rsidRPr="00DA71B8" w:rsidRDefault="00B544EB" w:rsidP="00B544EB">
      <w:pPr>
        <w:rPr>
          <w:sz w:val="20"/>
          <w:szCs w:val="20"/>
        </w:rPr>
      </w:pPr>
      <w:r w:rsidRPr="00DA71B8">
        <w:rPr>
          <w:sz w:val="20"/>
          <w:szCs w:val="20"/>
        </w:rPr>
        <w:t xml:space="preserve">          parseState = PS_IGNORING_COMMAND_ECHO;</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else if ( b == ':' ) {</w:t>
      </w:r>
    </w:p>
    <w:p w:rsidR="00B544EB" w:rsidRPr="00DA71B8" w:rsidRDefault="00B544EB" w:rsidP="00B544EB">
      <w:pPr>
        <w:rPr>
          <w:sz w:val="20"/>
          <w:szCs w:val="20"/>
        </w:rPr>
      </w:pPr>
      <w:r w:rsidRPr="00DA71B8">
        <w:rPr>
          <w:sz w:val="20"/>
          <w:szCs w:val="20"/>
        </w:rPr>
        <w:lastRenderedPageBreak/>
        <w:t>#ifdef DEBUG_SERIAL</w:t>
      </w:r>
    </w:p>
    <w:p w:rsidR="00B544EB" w:rsidRPr="00DA71B8" w:rsidRDefault="00B544EB" w:rsidP="00B544EB">
      <w:pPr>
        <w:rPr>
          <w:sz w:val="20"/>
          <w:szCs w:val="20"/>
        </w:rPr>
      </w:pPr>
      <w:r w:rsidRPr="00DA71B8">
        <w:rPr>
          <w:sz w:val="20"/>
          <w:szCs w:val="20"/>
        </w:rPr>
        <w:t xml:space="preserve">          Serial.print("Checking message type: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if ( strcmp(buffer, "+HTTPACTION:") == 0 )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Serial.println("Received HTTPACTION");</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parseState = PS_HTTPACTION_TYPE;</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else if ( strcmp(buffer, "+HTTPREAD:") == 0 )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Serial.println("Received HTTPREAD"); </w:t>
      </w:r>
    </w:p>
    <w:p w:rsidR="00B544EB" w:rsidRPr="00DA71B8" w:rsidRDefault="00B544EB" w:rsidP="00B544EB">
      <w:pPr>
        <w:rPr>
          <w:sz w:val="20"/>
          <w:szCs w:val="20"/>
        </w:rPr>
      </w:pPr>
      <w:r w:rsidRPr="00DA71B8">
        <w:rPr>
          <w:sz w:val="20"/>
          <w:szCs w:val="20"/>
        </w:rPr>
        <w:t xml:space="preserve">#endif           </w:t>
      </w:r>
    </w:p>
    <w:p w:rsidR="00B544EB" w:rsidRPr="00DA71B8" w:rsidRDefault="00B544EB" w:rsidP="00B544EB">
      <w:pPr>
        <w:rPr>
          <w:sz w:val="20"/>
          <w:szCs w:val="20"/>
        </w:rPr>
      </w:pPr>
      <w:r w:rsidRPr="00DA71B8">
        <w:rPr>
          <w:sz w:val="20"/>
          <w:szCs w:val="20"/>
        </w:rPr>
        <w:t xml:space="preserve">            parseState = PS_HTTPREAD_LENGTH;</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else if ( strcmp(buffer, "+CGNSINF:") == 0 )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Serial.println("Received CGNSINF"); </w:t>
      </w:r>
    </w:p>
    <w:p w:rsidR="00B544EB" w:rsidRPr="00DA71B8" w:rsidRDefault="00B544EB" w:rsidP="00B544EB">
      <w:pPr>
        <w:rPr>
          <w:sz w:val="20"/>
          <w:szCs w:val="20"/>
        </w:rPr>
      </w:pPr>
      <w:r w:rsidRPr="00DA71B8">
        <w:rPr>
          <w:sz w:val="20"/>
          <w:szCs w:val="20"/>
        </w:rPr>
        <w:t xml:space="preserve">#endif           </w:t>
      </w:r>
    </w:p>
    <w:p w:rsidR="00B544EB" w:rsidRPr="00DA71B8" w:rsidRDefault="00B544EB" w:rsidP="00B544EB">
      <w:pPr>
        <w:rPr>
          <w:sz w:val="20"/>
          <w:szCs w:val="20"/>
        </w:rPr>
      </w:pPr>
      <w:r w:rsidRPr="00DA71B8">
        <w:rPr>
          <w:sz w:val="20"/>
          <w:szCs w:val="20"/>
        </w:rPr>
        <w:t xml:space="preserve">            parseState = PS_CGNSINF_RUN_STATUS;</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case PS_IGNORING_COMMAND_ECHO:</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'\n'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Serial.print("Ignoring echo: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parseState = PS_DETECT_MSG_TYPE;</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PS_HTTPACTION_TYPE:</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Serial.print("HTTPACTION type is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parseState = PS_HTTPACTION_RESULT;</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PS_HTTPACTION_RESULT:</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lastRenderedPageBreak/>
        <w:t xml:space="preserve">      if ( b == ','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Serial.print("HTTPACTION result is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httpResult = atoi(buffer);</w:t>
      </w:r>
    </w:p>
    <w:p w:rsidR="00B544EB" w:rsidRPr="00DA71B8" w:rsidRDefault="00B544EB" w:rsidP="00B544EB">
      <w:pPr>
        <w:rPr>
          <w:sz w:val="20"/>
          <w:szCs w:val="20"/>
        </w:rPr>
      </w:pPr>
      <w:r w:rsidRPr="00DA71B8">
        <w:rPr>
          <w:sz w:val="20"/>
          <w:szCs w:val="20"/>
        </w:rPr>
        <w:t xml:space="preserve">        parseState = PS_HTTPACTION_LENGTH;</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PS_HTTPACTION_LENGTH:</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'\n'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Serial.print("HTTPACTION length is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contentLength = atoi(buffer);</w:t>
      </w:r>
    </w:p>
    <w:p w:rsidR="00B544EB" w:rsidRPr="00DA71B8" w:rsidRDefault="00B544EB" w:rsidP="00B544EB">
      <w:pPr>
        <w:rPr>
          <w:sz w:val="20"/>
          <w:szCs w:val="20"/>
        </w:rPr>
      </w:pPr>
      <w:r w:rsidRPr="00DA71B8">
        <w:rPr>
          <w:sz w:val="20"/>
          <w:szCs w:val="20"/>
        </w:rPr>
        <w:t xml:space="preserve">        // now request content</w:t>
      </w:r>
    </w:p>
    <w:p w:rsidR="00B544EB" w:rsidRPr="00DA71B8" w:rsidRDefault="00B544EB" w:rsidP="00B544EB">
      <w:pPr>
        <w:rPr>
          <w:sz w:val="20"/>
          <w:szCs w:val="20"/>
        </w:rPr>
      </w:pPr>
      <w:r w:rsidRPr="00DA71B8">
        <w:rPr>
          <w:sz w:val="20"/>
          <w:szCs w:val="20"/>
        </w:rPr>
        <w:t xml:space="preserve">        if ( contentLength &gt; 0 ) {</w:t>
      </w:r>
    </w:p>
    <w:p w:rsidR="00B544EB" w:rsidRPr="00DA71B8" w:rsidRDefault="00B544EB" w:rsidP="00B544EB">
      <w:pPr>
        <w:rPr>
          <w:sz w:val="20"/>
          <w:szCs w:val="20"/>
        </w:rPr>
      </w:pPr>
      <w:r w:rsidRPr="00DA71B8">
        <w:rPr>
          <w:sz w:val="20"/>
          <w:szCs w:val="20"/>
        </w:rPr>
        <w:t xml:space="preserve">          GSM_PORT.print("AT+HTTPREAD=0,");</w:t>
      </w:r>
    </w:p>
    <w:p w:rsidR="00B544EB" w:rsidRPr="00DA71B8" w:rsidRDefault="00B544EB" w:rsidP="00B544EB">
      <w:pPr>
        <w:rPr>
          <w:sz w:val="20"/>
          <w:szCs w:val="20"/>
        </w:rPr>
      </w:pPr>
      <w:r w:rsidRPr="00DA71B8">
        <w:rPr>
          <w:sz w:val="20"/>
          <w:szCs w:val="20"/>
        </w:rPr>
        <w:t xml:space="preserve">          GSM_PORT.println(buffer);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else</w:t>
      </w:r>
    </w:p>
    <w:p w:rsidR="00B544EB" w:rsidRPr="00DA71B8" w:rsidRDefault="00B544EB" w:rsidP="00B544EB">
      <w:pPr>
        <w:rPr>
          <w:sz w:val="20"/>
          <w:szCs w:val="20"/>
        </w:rPr>
      </w:pPr>
      <w:r w:rsidRPr="00DA71B8">
        <w:rPr>
          <w:sz w:val="20"/>
          <w:szCs w:val="20"/>
        </w:rPr>
        <w:t xml:space="preserve">          actionState = AS_IDLE;</w:t>
      </w:r>
    </w:p>
    <w:p w:rsidR="00B544EB" w:rsidRPr="00DA71B8" w:rsidRDefault="00B544EB" w:rsidP="00B544EB">
      <w:pPr>
        <w:rPr>
          <w:sz w:val="20"/>
          <w:szCs w:val="20"/>
        </w:rPr>
      </w:pPr>
      <w:r w:rsidRPr="00DA71B8">
        <w:rPr>
          <w:sz w:val="20"/>
          <w:szCs w:val="20"/>
        </w:rPr>
        <w:t xml:space="preserve">        parseState = PS_DETECT_MSG_TYPE;</w:t>
      </w:r>
    </w:p>
    <w:p w:rsidR="00B544EB" w:rsidRPr="00DA71B8" w:rsidRDefault="00B544EB" w:rsidP="00B544EB">
      <w:pPr>
        <w:rPr>
          <w:sz w:val="20"/>
          <w:szCs w:val="20"/>
        </w:rPr>
      </w:pPr>
      <w:r w:rsidRPr="00DA71B8">
        <w:rPr>
          <w:sz w:val="20"/>
          <w:szCs w:val="20"/>
        </w:rPr>
        <w:lastRenderedPageBreak/>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PS_HTTPREAD_LENGTH:</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'\n' ) {</w:t>
      </w:r>
    </w:p>
    <w:p w:rsidR="00B544EB" w:rsidRPr="00DA71B8" w:rsidRDefault="00B544EB" w:rsidP="00B544EB">
      <w:pPr>
        <w:rPr>
          <w:sz w:val="20"/>
          <w:szCs w:val="20"/>
        </w:rPr>
      </w:pPr>
      <w:r w:rsidRPr="00DA71B8">
        <w:rPr>
          <w:sz w:val="20"/>
          <w:szCs w:val="20"/>
        </w:rPr>
        <w:t xml:space="preserve">        contentLength = atoi(buffer);</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Serial.print("HTTPREAD length is ");</w:t>
      </w:r>
    </w:p>
    <w:p w:rsidR="00B544EB" w:rsidRPr="00DA71B8" w:rsidRDefault="00B544EB" w:rsidP="00B544EB">
      <w:pPr>
        <w:rPr>
          <w:sz w:val="20"/>
          <w:szCs w:val="20"/>
        </w:rPr>
      </w:pPr>
      <w:r w:rsidRPr="00DA71B8">
        <w:rPr>
          <w:sz w:val="20"/>
          <w:szCs w:val="20"/>
        </w:rPr>
        <w:t xml:space="preserve">        Serial.println(contentLength);</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Serial.print("HTTPREAD content: ");</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parseState = PS_HTTPREAD_CONTENT;</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PS_HTTPREAD_CONTENT:</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 for this demo I'm just showing the content bytes in the serial monitor</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Serial.write(b);</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contentLength--;</w:t>
      </w:r>
    </w:p>
    <w:p w:rsidR="00B544EB" w:rsidRPr="00DA71B8" w:rsidRDefault="00B544EB" w:rsidP="00B544EB">
      <w:pPr>
        <w:rPr>
          <w:sz w:val="20"/>
          <w:szCs w:val="20"/>
        </w:rPr>
      </w:pPr>
      <w:r w:rsidRPr="00DA71B8">
        <w:rPr>
          <w:sz w:val="20"/>
          <w:szCs w:val="20"/>
        </w:rPr>
        <w:t xml:space="preserve">      if ( contentLength &lt;= 0 ) {</w:t>
      </w:r>
    </w:p>
    <w:p w:rsidR="00B544EB" w:rsidRPr="00DA71B8" w:rsidRDefault="00B544EB" w:rsidP="00B544EB">
      <w:pPr>
        <w:rPr>
          <w:sz w:val="20"/>
          <w:szCs w:val="20"/>
        </w:rPr>
      </w:pPr>
      <w:r w:rsidRPr="00DA71B8">
        <w:rPr>
          <w:sz w:val="20"/>
          <w:szCs w:val="20"/>
        </w:rPr>
        <w:lastRenderedPageBreak/>
        <w:t xml:space="preserve">        // all content bytes have now been read</w:t>
      </w:r>
    </w:p>
    <w:p w:rsidR="00B544EB" w:rsidRPr="00DA71B8" w:rsidRDefault="00B544EB" w:rsidP="00B544EB">
      <w:pPr>
        <w:rPr>
          <w:sz w:val="20"/>
          <w:szCs w:val="20"/>
        </w:rPr>
      </w:pPr>
      <w:r w:rsidRPr="00DA71B8">
        <w:rPr>
          <w:sz w:val="20"/>
          <w:szCs w:val="20"/>
        </w:rPr>
        <w:t xml:space="preserve">        parseState = PS_DETECT_MSG_TYPE;</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Serial.print("\n\n\n\n");</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actionState = AS_IDLE;</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PS_CGNSINF_RUN_STATUS:</w:t>
      </w:r>
    </w:p>
    <w:p w:rsidR="00B544EB" w:rsidRPr="00DA71B8" w:rsidRDefault="00B544EB" w:rsidP="00B544EB">
      <w:pPr>
        <w:rPr>
          <w:sz w:val="20"/>
          <w:szCs w:val="20"/>
        </w:rPr>
      </w:pPr>
      <w:r w:rsidRPr="00DA71B8">
        <w:rPr>
          <w:sz w:val="20"/>
          <w:szCs w:val="20"/>
        </w:rPr>
        <w:t xml:space="preserve">  case PS_CGNSINF_FIX_STATUS:</w:t>
      </w:r>
    </w:p>
    <w:p w:rsidR="00B544EB" w:rsidRPr="00DA71B8" w:rsidRDefault="00B544EB" w:rsidP="00B544EB">
      <w:pPr>
        <w:rPr>
          <w:sz w:val="20"/>
          <w:szCs w:val="20"/>
        </w:rPr>
      </w:pPr>
      <w:r w:rsidRPr="00DA71B8">
        <w:rPr>
          <w:sz w:val="20"/>
          <w:szCs w:val="20"/>
        </w:rPr>
        <w:t xml:space="preserve">  case PS_CGNSINF_UTC:</w:t>
      </w:r>
    </w:p>
    <w:p w:rsidR="00B544EB" w:rsidRPr="00DA71B8" w:rsidRDefault="00B544EB" w:rsidP="00B544EB">
      <w:pPr>
        <w:rPr>
          <w:sz w:val="20"/>
          <w:szCs w:val="20"/>
        </w:rPr>
      </w:pPr>
      <w:r w:rsidRPr="00DA71B8">
        <w:rPr>
          <w:sz w:val="20"/>
          <w:szCs w:val="20"/>
        </w:rPr>
        <w:t xml:space="preserve">  case PS_CGNSINF_LAT:</w:t>
      </w:r>
    </w:p>
    <w:p w:rsidR="00B544EB" w:rsidRPr="00DA71B8" w:rsidRDefault="00B544EB" w:rsidP="00B544EB">
      <w:pPr>
        <w:rPr>
          <w:sz w:val="20"/>
          <w:szCs w:val="20"/>
        </w:rPr>
      </w:pPr>
      <w:r w:rsidRPr="00DA71B8">
        <w:rPr>
          <w:sz w:val="20"/>
          <w:szCs w:val="20"/>
        </w:rPr>
        <w:t xml:space="preserve">  case PS_CGNSINF_LON:</w:t>
      </w:r>
    </w:p>
    <w:p w:rsidR="00B544EB" w:rsidRPr="00DA71B8" w:rsidRDefault="00B544EB" w:rsidP="00B544EB">
      <w:pPr>
        <w:rPr>
          <w:sz w:val="20"/>
          <w:szCs w:val="20"/>
        </w:rPr>
      </w:pPr>
      <w:r w:rsidRPr="00DA71B8">
        <w:rPr>
          <w:sz w:val="20"/>
          <w:szCs w:val="20"/>
        </w:rPr>
        <w:t xml:space="preserve">  case PS_CGNSINF_MSL:</w:t>
      </w:r>
    </w:p>
    <w:p w:rsidR="00B544EB" w:rsidRPr="00DA71B8" w:rsidRDefault="00B544EB" w:rsidP="00B544EB">
      <w:pPr>
        <w:rPr>
          <w:sz w:val="20"/>
          <w:szCs w:val="20"/>
        </w:rPr>
      </w:pPr>
      <w:r w:rsidRPr="00DA71B8">
        <w:rPr>
          <w:sz w:val="20"/>
          <w:szCs w:val="20"/>
        </w:rPr>
        <w:t xml:space="preserve">  case PS_CGNSINF_SOG:</w:t>
      </w:r>
    </w:p>
    <w:p w:rsidR="00B544EB" w:rsidRPr="00DA71B8" w:rsidRDefault="00B544EB" w:rsidP="00B544EB">
      <w:pPr>
        <w:rPr>
          <w:sz w:val="20"/>
          <w:szCs w:val="20"/>
        </w:rPr>
      </w:pPr>
      <w:r w:rsidRPr="00DA71B8">
        <w:rPr>
          <w:sz w:val="20"/>
          <w:szCs w:val="20"/>
        </w:rPr>
        <w:t xml:space="preserve">  case PS_CGNSINF_COG:</w:t>
      </w:r>
    </w:p>
    <w:p w:rsidR="00B544EB" w:rsidRPr="00DA71B8" w:rsidRDefault="00B544EB" w:rsidP="00B544EB">
      <w:pPr>
        <w:rPr>
          <w:sz w:val="20"/>
          <w:szCs w:val="20"/>
        </w:rPr>
      </w:pPr>
      <w:r w:rsidRPr="00DA71B8">
        <w:rPr>
          <w:sz w:val="20"/>
          <w:szCs w:val="20"/>
        </w:rPr>
        <w:t xml:space="preserve">  case PS_CGNSINF_FIX_MODE:</w:t>
      </w:r>
    </w:p>
    <w:p w:rsidR="00B544EB" w:rsidRPr="00DA71B8" w:rsidRDefault="00B544EB" w:rsidP="00B544EB">
      <w:pPr>
        <w:rPr>
          <w:sz w:val="20"/>
          <w:szCs w:val="20"/>
        </w:rPr>
      </w:pPr>
      <w:r w:rsidRPr="00DA71B8">
        <w:rPr>
          <w:sz w:val="20"/>
          <w:szCs w:val="20"/>
        </w:rPr>
        <w:t xml:space="preserve">  case PS_CGNSINF_RESERVED1:</w:t>
      </w:r>
    </w:p>
    <w:p w:rsidR="00B544EB" w:rsidRPr="00DA71B8" w:rsidRDefault="00B544EB" w:rsidP="00B544EB">
      <w:pPr>
        <w:rPr>
          <w:sz w:val="20"/>
          <w:szCs w:val="20"/>
        </w:rPr>
      </w:pPr>
      <w:r w:rsidRPr="00DA71B8">
        <w:rPr>
          <w:sz w:val="20"/>
          <w:szCs w:val="20"/>
        </w:rPr>
        <w:t xml:space="preserve">  case PS_CGNSINF_HDOP:</w:t>
      </w:r>
    </w:p>
    <w:p w:rsidR="00B544EB" w:rsidRPr="00DA71B8" w:rsidRDefault="00B544EB" w:rsidP="00B544EB">
      <w:pPr>
        <w:rPr>
          <w:sz w:val="20"/>
          <w:szCs w:val="20"/>
        </w:rPr>
      </w:pPr>
      <w:r w:rsidRPr="00DA71B8">
        <w:rPr>
          <w:sz w:val="20"/>
          <w:szCs w:val="20"/>
        </w:rPr>
        <w:t xml:space="preserve">  case PS_CGNSINF_PDOP:</w:t>
      </w:r>
    </w:p>
    <w:p w:rsidR="00B544EB" w:rsidRPr="00DA71B8" w:rsidRDefault="00B544EB" w:rsidP="00B544EB">
      <w:pPr>
        <w:rPr>
          <w:sz w:val="20"/>
          <w:szCs w:val="20"/>
        </w:rPr>
      </w:pPr>
      <w:r w:rsidRPr="00DA71B8">
        <w:rPr>
          <w:sz w:val="20"/>
          <w:szCs w:val="20"/>
        </w:rPr>
        <w:t xml:space="preserve">  case PS_CGNSINF_VDOP:</w:t>
      </w:r>
    </w:p>
    <w:p w:rsidR="00B544EB" w:rsidRPr="00DA71B8" w:rsidRDefault="00B544EB" w:rsidP="00B544EB">
      <w:pPr>
        <w:rPr>
          <w:sz w:val="20"/>
          <w:szCs w:val="20"/>
        </w:rPr>
      </w:pPr>
      <w:r w:rsidRPr="00DA71B8">
        <w:rPr>
          <w:sz w:val="20"/>
          <w:szCs w:val="20"/>
        </w:rPr>
        <w:t xml:space="preserve">  case PS_CGNSINF_RESERVED2:</w:t>
      </w:r>
    </w:p>
    <w:p w:rsidR="00B544EB" w:rsidRPr="00DA71B8" w:rsidRDefault="00B544EB" w:rsidP="00B544EB">
      <w:pPr>
        <w:rPr>
          <w:sz w:val="20"/>
          <w:szCs w:val="20"/>
        </w:rPr>
      </w:pPr>
      <w:r w:rsidRPr="00DA71B8">
        <w:rPr>
          <w:sz w:val="20"/>
          <w:szCs w:val="20"/>
        </w:rPr>
        <w:t xml:space="preserve">  case PS_CGNSINF_GPS_SATS_IN_VIEW:</w:t>
      </w:r>
    </w:p>
    <w:p w:rsidR="00B544EB" w:rsidRPr="00DA71B8" w:rsidRDefault="00B544EB" w:rsidP="00B544EB">
      <w:pPr>
        <w:rPr>
          <w:sz w:val="20"/>
          <w:szCs w:val="20"/>
        </w:rPr>
      </w:pPr>
      <w:r w:rsidRPr="00DA71B8">
        <w:rPr>
          <w:sz w:val="20"/>
          <w:szCs w:val="20"/>
        </w:rPr>
        <w:t xml:space="preserve">  case PS_CGNSINF_GNSS_SATS_USED:</w:t>
      </w:r>
    </w:p>
    <w:p w:rsidR="00B544EB" w:rsidRPr="00DA71B8" w:rsidRDefault="00B544EB" w:rsidP="00B544EB">
      <w:pPr>
        <w:rPr>
          <w:sz w:val="20"/>
          <w:szCs w:val="20"/>
        </w:rPr>
      </w:pPr>
      <w:r w:rsidRPr="00DA71B8">
        <w:rPr>
          <w:sz w:val="20"/>
          <w:szCs w:val="20"/>
        </w:rPr>
        <w:t xml:space="preserve">  case PS_CGNSINF_GLONASS_SATS_IN_VIEW:</w:t>
      </w:r>
    </w:p>
    <w:p w:rsidR="00B544EB" w:rsidRPr="00DA71B8" w:rsidRDefault="00B544EB" w:rsidP="00B544EB">
      <w:pPr>
        <w:rPr>
          <w:sz w:val="20"/>
          <w:szCs w:val="20"/>
        </w:rPr>
      </w:pPr>
      <w:r w:rsidRPr="00DA71B8">
        <w:rPr>
          <w:sz w:val="20"/>
          <w:szCs w:val="20"/>
        </w:rPr>
        <w:lastRenderedPageBreak/>
        <w:t xml:space="preserve">  case PS_CGNSINF_RESERVED3:</w:t>
      </w:r>
    </w:p>
    <w:p w:rsidR="00B544EB" w:rsidRPr="00DA71B8" w:rsidRDefault="00B544EB" w:rsidP="00B544EB">
      <w:pPr>
        <w:rPr>
          <w:sz w:val="20"/>
          <w:szCs w:val="20"/>
        </w:rPr>
      </w:pPr>
      <w:r w:rsidRPr="00DA71B8">
        <w:rPr>
          <w:sz w:val="20"/>
          <w:szCs w:val="20"/>
        </w:rPr>
        <w:t xml:space="preserve">  case PS_CGNSINF_CN0:</w:t>
      </w:r>
    </w:p>
    <w:p w:rsidR="00B544EB" w:rsidRPr="00DA71B8" w:rsidRDefault="00B544EB" w:rsidP="00B544EB">
      <w:pPr>
        <w:rPr>
          <w:sz w:val="20"/>
          <w:szCs w:val="20"/>
        </w:rPr>
      </w:pPr>
      <w:r w:rsidRPr="00DA71B8">
        <w:rPr>
          <w:sz w:val="20"/>
          <w:szCs w:val="20"/>
        </w:rPr>
        <w:t xml:space="preserve">  case PS_CGNSINF_HPA:</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Serial.print("CGNSINF result for is ");</w:t>
      </w:r>
    </w:p>
    <w:p w:rsidR="00B544EB" w:rsidRPr="00DA71B8" w:rsidRDefault="00B544EB" w:rsidP="00B544EB">
      <w:pPr>
        <w:rPr>
          <w:sz w:val="20"/>
          <w:szCs w:val="20"/>
        </w:rPr>
      </w:pPr>
      <w:r w:rsidRPr="00DA71B8">
        <w:rPr>
          <w:sz w:val="20"/>
          <w:szCs w:val="20"/>
        </w:rPr>
        <w:t xml:space="preserve">        Serial.print( parseState );</w:t>
      </w:r>
    </w:p>
    <w:p w:rsidR="00B544EB" w:rsidRPr="00DA71B8" w:rsidRDefault="00B544EB" w:rsidP="00B544EB">
      <w:pPr>
        <w:rPr>
          <w:sz w:val="20"/>
          <w:szCs w:val="20"/>
        </w:rPr>
      </w:pPr>
      <w:r w:rsidRPr="00DA71B8">
        <w:rPr>
          <w:sz w:val="20"/>
          <w:szCs w:val="20"/>
        </w:rPr>
        <w:t xml:space="preserve">        Serial.print(" is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if ( parseState == PS_CGNSINF_FIX_STATUS )</w:t>
      </w:r>
    </w:p>
    <w:p w:rsidR="00B544EB" w:rsidRPr="00DA71B8" w:rsidRDefault="00B544EB" w:rsidP="00B544EB">
      <w:pPr>
        <w:rPr>
          <w:sz w:val="20"/>
          <w:szCs w:val="20"/>
        </w:rPr>
      </w:pPr>
      <w:r w:rsidRPr="00DA71B8">
        <w:rPr>
          <w:sz w:val="20"/>
          <w:szCs w:val="20"/>
        </w:rPr>
        <w:t xml:space="preserve">          fixStatus = atoi( buffer );</w:t>
      </w:r>
    </w:p>
    <w:p w:rsidR="00B544EB" w:rsidRPr="00DA71B8" w:rsidRDefault="00B544EB" w:rsidP="00B544EB">
      <w:pPr>
        <w:rPr>
          <w:sz w:val="20"/>
          <w:szCs w:val="20"/>
        </w:rPr>
      </w:pPr>
      <w:r w:rsidRPr="00DA71B8">
        <w:rPr>
          <w:sz w:val="20"/>
          <w:szCs w:val="20"/>
        </w:rPr>
        <w:t xml:space="preserve">        else if ( parseState == PS_CGNSINF_GNSS_SATS_USED )</w:t>
      </w:r>
    </w:p>
    <w:p w:rsidR="00B544EB" w:rsidRPr="00DA71B8" w:rsidRDefault="00B544EB" w:rsidP="00B544EB">
      <w:pPr>
        <w:rPr>
          <w:sz w:val="20"/>
          <w:szCs w:val="20"/>
        </w:rPr>
      </w:pPr>
      <w:r w:rsidRPr="00DA71B8">
        <w:rPr>
          <w:sz w:val="20"/>
          <w:szCs w:val="20"/>
        </w:rPr>
        <w:t xml:space="preserve">          sats = atoi( buffer );</w:t>
      </w:r>
    </w:p>
    <w:p w:rsidR="00B544EB" w:rsidRPr="00DA71B8" w:rsidRDefault="00B544EB" w:rsidP="00B544EB">
      <w:pPr>
        <w:rPr>
          <w:sz w:val="20"/>
          <w:szCs w:val="20"/>
        </w:rPr>
      </w:pPr>
      <w:r w:rsidRPr="00DA71B8">
        <w:rPr>
          <w:sz w:val="20"/>
          <w:szCs w:val="20"/>
        </w:rPr>
        <w:t xml:space="preserve">        else if ( parseState == PS_CGNSINF_LAT )</w:t>
      </w:r>
    </w:p>
    <w:p w:rsidR="00B544EB" w:rsidRPr="00DA71B8" w:rsidRDefault="00B544EB" w:rsidP="00B544EB">
      <w:pPr>
        <w:rPr>
          <w:sz w:val="20"/>
          <w:szCs w:val="20"/>
        </w:rPr>
      </w:pPr>
      <w:r w:rsidRPr="00DA71B8">
        <w:rPr>
          <w:sz w:val="20"/>
          <w:szCs w:val="20"/>
        </w:rPr>
        <w:t xml:space="preserve">          strncpy( lat, buffer, min(15,strlen(buffer)-1));</w:t>
      </w:r>
    </w:p>
    <w:p w:rsidR="00B544EB" w:rsidRPr="00DA71B8" w:rsidRDefault="00B544EB" w:rsidP="00B544EB">
      <w:pPr>
        <w:rPr>
          <w:sz w:val="20"/>
          <w:szCs w:val="20"/>
        </w:rPr>
      </w:pPr>
      <w:r w:rsidRPr="00DA71B8">
        <w:rPr>
          <w:sz w:val="20"/>
          <w:szCs w:val="20"/>
        </w:rPr>
        <w:t xml:space="preserve">        else if ( parseState == PS_CGNSINF_LON )</w:t>
      </w:r>
    </w:p>
    <w:p w:rsidR="00B544EB" w:rsidRPr="00DA71B8" w:rsidRDefault="00B544EB" w:rsidP="00B544EB">
      <w:pPr>
        <w:rPr>
          <w:sz w:val="20"/>
          <w:szCs w:val="20"/>
        </w:rPr>
      </w:pPr>
      <w:r w:rsidRPr="00DA71B8">
        <w:rPr>
          <w:sz w:val="20"/>
          <w:szCs w:val="20"/>
        </w:rPr>
        <w:t xml:space="preserve">          strncpy( lon, buffer, min(15,strlen(buffer)-1));</w:t>
      </w:r>
    </w:p>
    <w:p w:rsidR="00B544EB" w:rsidRPr="00DA71B8" w:rsidRDefault="00B544EB" w:rsidP="00B544EB">
      <w:pPr>
        <w:rPr>
          <w:sz w:val="20"/>
          <w:szCs w:val="20"/>
        </w:rPr>
      </w:pPr>
      <w:r w:rsidRPr="00DA71B8">
        <w:rPr>
          <w:sz w:val="20"/>
          <w:szCs w:val="20"/>
        </w:rPr>
        <w:t xml:space="preserve">        else if ( parseState == PS_CGNSINF_SOG )</w:t>
      </w:r>
    </w:p>
    <w:p w:rsidR="00B544EB" w:rsidRPr="00DA71B8" w:rsidRDefault="00B544EB" w:rsidP="00B544EB">
      <w:pPr>
        <w:rPr>
          <w:sz w:val="20"/>
          <w:szCs w:val="20"/>
        </w:rPr>
      </w:pPr>
      <w:r w:rsidRPr="00DA71B8">
        <w:rPr>
          <w:sz w:val="20"/>
          <w:szCs w:val="20"/>
        </w:rPr>
        <w:t xml:space="preserve">          strncpy( sog, buffer, min(7,strlen(buffer)-1));</w:t>
      </w:r>
    </w:p>
    <w:p w:rsidR="00B544EB" w:rsidRPr="00DA71B8" w:rsidRDefault="00B544EB" w:rsidP="00B544EB">
      <w:pPr>
        <w:rPr>
          <w:sz w:val="20"/>
          <w:szCs w:val="20"/>
        </w:rPr>
      </w:pPr>
      <w:r w:rsidRPr="00DA71B8">
        <w:rPr>
          <w:sz w:val="20"/>
          <w:szCs w:val="20"/>
        </w:rPr>
        <w:t xml:space="preserve">        else if ( parseState == PS_CGNSINF_COG )</w:t>
      </w:r>
    </w:p>
    <w:p w:rsidR="00B544EB" w:rsidRPr="00DA71B8" w:rsidRDefault="00B544EB" w:rsidP="00B544EB">
      <w:pPr>
        <w:rPr>
          <w:sz w:val="20"/>
          <w:szCs w:val="20"/>
        </w:rPr>
      </w:pPr>
      <w:r w:rsidRPr="00DA71B8">
        <w:rPr>
          <w:sz w:val="20"/>
          <w:szCs w:val="20"/>
        </w:rPr>
        <w:t xml:space="preserve">          strncpy( cog, buffer, min(7,strlen(buffer)-1));</w:t>
      </w:r>
    </w:p>
    <w:p w:rsidR="00B544EB" w:rsidRPr="00DA71B8" w:rsidRDefault="00B544EB" w:rsidP="00B544EB">
      <w:pPr>
        <w:rPr>
          <w:sz w:val="20"/>
          <w:szCs w:val="20"/>
        </w:rPr>
      </w:pPr>
      <w:r w:rsidRPr="00DA71B8">
        <w:rPr>
          <w:sz w:val="20"/>
          <w:szCs w:val="20"/>
        </w:rPr>
        <w:t xml:space="preserve">        else if ( parseState == PS_CGNSINF_HDOP )</w:t>
      </w:r>
    </w:p>
    <w:p w:rsidR="00B544EB" w:rsidRPr="00DA71B8" w:rsidRDefault="00B544EB" w:rsidP="00B544EB">
      <w:pPr>
        <w:rPr>
          <w:sz w:val="20"/>
          <w:szCs w:val="20"/>
        </w:rPr>
      </w:pPr>
      <w:r w:rsidRPr="00DA71B8">
        <w:rPr>
          <w:sz w:val="20"/>
          <w:szCs w:val="20"/>
        </w:rPr>
        <w:t xml:space="preserve">          strncpy( hdop, buffer, min(7,strlen(buffer)-1));</w:t>
      </w:r>
    </w:p>
    <w:p w:rsidR="00B544EB" w:rsidRPr="00DA71B8" w:rsidRDefault="00B544EB" w:rsidP="00B544EB">
      <w:pPr>
        <w:rPr>
          <w:sz w:val="20"/>
          <w:szCs w:val="20"/>
        </w:rPr>
      </w:pPr>
      <w:r w:rsidRPr="00DA71B8">
        <w:rPr>
          <w:sz w:val="20"/>
          <w:szCs w:val="20"/>
        </w:rPr>
        <w:t xml:space="preserve">        else if ( parseState == PS_CGNSINF_UTC )</w:t>
      </w:r>
    </w:p>
    <w:p w:rsidR="00B544EB" w:rsidRPr="00DA71B8" w:rsidRDefault="00B544EB" w:rsidP="00B544EB">
      <w:pPr>
        <w:rPr>
          <w:sz w:val="20"/>
          <w:szCs w:val="20"/>
        </w:rPr>
      </w:pPr>
      <w:r w:rsidRPr="00DA71B8">
        <w:rPr>
          <w:sz w:val="20"/>
          <w:szCs w:val="20"/>
        </w:rPr>
        <w:t xml:space="preserve">          strncpy( utc, buffer, min(14,strlen(buffer)-1));</w:t>
      </w:r>
    </w:p>
    <w:p w:rsidR="00B544EB" w:rsidRPr="00DA71B8" w:rsidRDefault="00B544EB" w:rsidP="00B544EB">
      <w:pPr>
        <w:rPr>
          <w:sz w:val="20"/>
          <w:szCs w:val="20"/>
        </w:rPr>
      </w:pPr>
      <w:r w:rsidRPr="00DA71B8">
        <w:rPr>
          <w:sz w:val="20"/>
          <w:szCs w:val="20"/>
        </w:rPr>
        <w:lastRenderedPageBreak/>
        <w:t xml:space="preserve">          </w:t>
      </w:r>
    </w:p>
    <w:p w:rsidR="00B544EB" w:rsidRPr="00DA71B8" w:rsidRDefault="00B544EB" w:rsidP="00B544EB">
      <w:pPr>
        <w:rPr>
          <w:sz w:val="20"/>
          <w:szCs w:val="20"/>
        </w:rPr>
      </w:pPr>
      <w:r w:rsidRPr="00DA71B8">
        <w:rPr>
          <w:sz w:val="20"/>
          <w:szCs w:val="20"/>
        </w:rPr>
        <w:t xml:space="preserve">        parseState += 1;</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case PS_CGNSINF_VPA:</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if ( b == '\n' ) {</w:t>
      </w:r>
    </w:p>
    <w:p w:rsidR="00B544EB" w:rsidRPr="00DA71B8" w:rsidRDefault="00B544EB" w:rsidP="00B544EB">
      <w:pPr>
        <w:rPr>
          <w:sz w:val="20"/>
          <w:szCs w:val="20"/>
        </w:rPr>
      </w:pPr>
      <w:r w:rsidRPr="00DA71B8">
        <w:rPr>
          <w:sz w:val="20"/>
          <w:szCs w:val="20"/>
        </w:rPr>
        <w:t>#ifdef DEBUG_SERIAL</w:t>
      </w:r>
    </w:p>
    <w:p w:rsidR="00B544EB" w:rsidRPr="00DA71B8" w:rsidRDefault="00B544EB" w:rsidP="00B544EB">
      <w:pPr>
        <w:rPr>
          <w:sz w:val="20"/>
          <w:szCs w:val="20"/>
        </w:rPr>
      </w:pPr>
      <w:r w:rsidRPr="00DA71B8">
        <w:rPr>
          <w:sz w:val="20"/>
          <w:szCs w:val="20"/>
        </w:rPr>
        <w:t xml:space="preserve">        Serial.print("PS_CGNSINF_VPA is ");</w:t>
      </w:r>
    </w:p>
    <w:p w:rsidR="00B544EB" w:rsidRPr="00DA71B8" w:rsidRDefault="00B544EB" w:rsidP="00B544EB">
      <w:pPr>
        <w:rPr>
          <w:sz w:val="20"/>
          <w:szCs w:val="20"/>
        </w:rPr>
      </w:pPr>
      <w:r w:rsidRPr="00DA71B8">
        <w:rPr>
          <w:sz w:val="20"/>
          <w:szCs w:val="20"/>
        </w:rPr>
        <w:t xml:space="preserve">        Serial.println(buffer);</w:t>
      </w:r>
    </w:p>
    <w:p w:rsidR="00B544EB" w:rsidRPr="00DA71B8" w:rsidRDefault="00B544EB" w:rsidP="00B544EB">
      <w:pPr>
        <w:rPr>
          <w:sz w:val="20"/>
          <w:szCs w:val="20"/>
        </w:rPr>
      </w:pPr>
      <w:r w:rsidRPr="00DA71B8">
        <w:rPr>
          <w:sz w:val="20"/>
          <w:szCs w:val="20"/>
        </w:rPr>
        <w:t>#endif</w:t>
      </w:r>
    </w:p>
    <w:p w:rsidR="00B544EB" w:rsidRPr="00DA71B8" w:rsidRDefault="00B544EB" w:rsidP="00B544EB">
      <w:pPr>
        <w:rPr>
          <w:sz w:val="20"/>
          <w:szCs w:val="20"/>
        </w:rPr>
      </w:pPr>
      <w:r w:rsidRPr="00DA71B8">
        <w:rPr>
          <w:sz w:val="20"/>
          <w:szCs w:val="20"/>
        </w:rPr>
        <w:t xml:space="preserve">        actionState = AS_IDLE;</w:t>
      </w:r>
    </w:p>
    <w:p w:rsidR="00B544EB" w:rsidRPr="00DA71B8" w:rsidRDefault="00B544EB" w:rsidP="00B544EB">
      <w:pPr>
        <w:rPr>
          <w:sz w:val="20"/>
          <w:szCs w:val="20"/>
        </w:rPr>
      </w:pPr>
      <w:r w:rsidRPr="00DA71B8">
        <w:rPr>
          <w:sz w:val="20"/>
          <w:szCs w:val="20"/>
        </w:rPr>
        <w:t xml:space="preserve">        parseState = PS_DETECT_MSG_TYPE;</w:t>
      </w:r>
    </w:p>
    <w:p w:rsidR="00B544EB" w:rsidRPr="00DA71B8" w:rsidRDefault="00B544EB" w:rsidP="00B544EB">
      <w:pPr>
        <w:rPr>
          <w:sz w:val="20"/>
          <w:szCs w:val="20"/>
        </w:rPr>
      </w:pPr>
      <w:r w:rsidRPr="00DA71B8">
        <w:rPr>
          <w:sz w:val="20"/>
          <w:szCs w:val="20"/>
        </w:rPr>
        <w:t xml:space="preserve">        resetBuffer();</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Serial.print( "GPS state: " );</w:t>
      </w:r>
    </w:p>
    <w:p w:rsidR="00B544EB" w:rsidRPr="00DA71B8" w:rsidRDefault="00B544EB" w:rsidP="00B544EB">
      <w:pPr>
        <w:rPr>
          <w:sz w:val="20"/>
          <w:szCs w:val="20"/>
        </w:rPr>
      </w:pPr>
      <w:r w:rsidRPr="00DA71B8">
        <w:rPr>
          <w:sz w:val="20"/>
          <w:szCs w:val="20"/>
        </w:rPr>
        <w:t xml:space="preserve">        Serial.print( utc );</w:t>
      </w:r>
    </w:p>
    <w:p w:rsidR="00B544EB" w:rsidRPr="00DA71B8" w:rsidRDefault="00B544EB" w:rsidP="00B544EB">
      <w:pPr>
        <w:rPr>
          <w:sz w:val="20"/>
          <w:szCs w:val="20"/>
        </w:rPr>
      </w:pPr>
      <w:r w:rsidRPr="00DA71B8">
        <w:rPr>
          <w:sz w:val="20"/>
          <w:szCs w:val="20"/>
        </w:rPr>
        <w:t xml:space="preserve">        Serial.print( ", " );</w:t>
      </w:r>
    </w:p>
    <w:p w:rsidR="00B544EB" w:rsidRPr="00DA71B8" w:rsidRDefault="00B544EB" w:rsidP="00B544EB">
      <w:pPr>
        <w:rPr>
          <w:sz w:val="20"/>
          <w:szCs w:val="20"/>
        </w:rPr>
      </w:pPr>
      <w:r w:rsidRPr="00DA71B8">
        <w:rPr>
          <w:sz w:val="20"/>
          <w:szCs w:val="20"/>
        </w:rPr>
        <w:t xml:space="preserve">        Serial.print( fixStatus );</w:t>
      </w:r>
    </w:p>
    <w:p w:rsidR="00B544EB" w:rsidRPr="00DA71B8" w:rsidRDefault="00B544EB" w:rsidP="00B544EB">
      <w:pPr>
        <w:rPr>
          <w:sz w:val="20"/>
          <w:szCs w:val="20"/>
        </w:rPr>
      </w:pPr>
      <w:r w:rsidRPr="00DA71B8">
        <w:rPr>
          <w:sz w:val="20"/>
          <w:szCs w:val="20"/>
        </w:rPr>
        <w:t xml:space="preserve">        Serial.print( ", " );</w:t>
      </w:r>
    </w:p>
    <w:p w:rsidR="00B544EB" w:rsidRPr="00DA71B8" w:rsidRDefault="00B544EB" w:rsidP="00B544EB">
      <w:pPr>
        <w:rPr>
          <w:sz w:val="20"/>
          <w:szCs w:val="20"/>
        </w:rPr>
      </w:pPr>
      <w:r w:rsidRPr="00DA71B8">
        <w:rPr>
          <w:sz w:val="20"/>
          <w:szCs w:val="20"/>
        </w:rPr>
        <w:t xml:space="preserve">        Serial.print( sats );</w:t>
      </w:r>
    </w:p>
    <w:p w:rsidR="00B544EB" w:rsidRPr="00DA71B8" w:rsidRDefault="00B544EB" w:rsidP="00B544EB">
      <w:pPr>
        <w:rPr>
          <w:sz w:val="20"/>
          <w:szCs w:val="20"/>
        </w:rPr>
      </w:pPr>
      <w:r w:rsidRPr="00DA71B8">
        <w:rPr>
          <w:sz w:val="20"/>
          <w:szCs w:val="20"/>
        </w:rPr>
        <w:t xml:space="preserve">        Serial.print( " sats, hdop " );</w:t>
      </w:r>
    </w:p>
    <w:p w:rsidR="00B544EB" w:rsidRPr="00DA71B8" w:rsidRDefault="00B544EB" w:rsidP="00B544EB">
      <w:pPr>
        <w:rPr>
          <w:sz w:val="20"/>
          <w:szCs w:val="20"/>
        </w:rPr>
      </w:pPr>
      <w:r w:rsidRPr="00DA71B8">
        <w:rPr>
          <w:sz w:val="20"/>
          <w:szCs w:val="20"/>
        </w:rPr>
        <w:t xml:space="preserve">        Serial.print( hdop );</w:t>
      </w:r>
    </w:p>
    <w:p w:rsidR="00B544EB" w:rsidRPr="00DA71B8" w:rsidRDefault="00B544EB" w:rsidP="00B544EB">
      <w:pPr>
        <w:rPr>
          <w:sz w:val="20"/>
          <w:szCs w:val="20"/>
        </w:rPr>
      </w:pPr>
      <w:r w:rsidRPr="00DA71B8">
        <w:rPr>
          <w:sz w:val="20"/>
          <w:szCs w:val="20"/>
        </w:rPr>
        <w:t xml:space="preserve">        Serial.print( ", " );</w:t>
      </w:r>
    </w:p>
    <w:p w:rsidR="00B544EB" w:rsidRPr="00DA71B8" w:rsidRDefault="00B544EB" w:rsidP="00B544EB">
      <w:pPr>
        <w:rPr>
          <w:sz w:val="20"/>
          <w:szCs w:val="20"/>
        </w:rPr>
      </w:pPr>
      <w:r w:rsidRPr="00DA71B8">
        <w:rPr>
          <w:sz w:val="20"/>
          <w:szCs w:val="20"/>
        </w:rPr>
        <w:t xml:space="preserve">        Serial.print( lat );</w:t>
      </w:r>
    </w:p>
    <w:p w:rsidR="00B544EB" w:rsidRPr="00DA71B8" w:rsidRDefault="00B544EB" w:rsidP="00B544EB">
      <w:pPr>
        <w:rPr>
          <w:sz w:val="20"/>
          <w:szCs w:val="20"/>
        </w:rPr>
      </w:pPr>
      <w:r w:rsidRPr="00DA71B8">
        <w:rPr>
          <w:sz w:val="20"/>
          <w:szCs w:val="20"/>
        </w:rPr>
        <w:lastRenderedPageBreak/>
        <w:t xml:space="preserve">        Serial.print( ", " );</w:t>
      </w:r>
    </w:p>
    <w:p w:rsidR="00B544EB" w:rsidRPr="00DA71B8" w:rsidRDefault="00B544EB" w:rsidP="00B544EB">
      <w:pPr>
        <w:rPr>
          <w:sz w:val="20"/>
          <w:szCs w:val="20"/>
        </w:rPr>
      </w:pPr>
      <w:r w:rsidRPr="00DA71B8">
        <w:rPr>
          <w:sz w:val="20"/>
          <w:szCs w:val="20"/>
        </w:rPr>
        <w:t xml:space="preserve">        Serial.print( lon );</w:t>
      </w:r>
    </w:p>
    <w:p w:rsidR="00B544EB" w:rsidRPr="00DA71B8" w:rsidRDefault="00B544EB" w:rsidP="00B544EB">
      <w:pPr>
        <w:rPr>
          <w:sz w:val="20"/>
          <w:szCs w:val="20"/>
        </w:rPr>
      </w:pPr>
      <w:r w:rsidRPr="00DA71B8">
        <w:rPr>
          <w:sz w:val="20"/>
          <w:szCs w:val="20"/>
        </w:rPr>
        <w:t xml:space="preserve">        Serial.print( ", " );</w:t>
      </w:r>
    </w:p>
    <w:p w:rsidR="00B544EB" w:rsidRPr="00DA71B8" w:rsidRDefault="00B544EB" w:rsidP="00B544EB">
      <w:pPr>
        <w:rPr>
          <w:sz w:val="20"/>
          <w:szCs w:val="20"/>
        </w:rPr>
      </w:pPr>
      <w:r w:rsidRPr="00DA71B8">
        <w:rPr>
          <w:sz w:val="20"/>
          <w:szCs w:val="20"/>
        </w:rPr>
        <w:t xml:space="preserve">        Serial.print( sog );</w:t>
      </w:r>
    </w:p>
    <w:p w:rsidR="00B544EB" w:rsidRPr="00DA71B8" w:rsidRDefault="00B544EB" w:rsidP="00B544EB">
      <w:pPr>
        <w:rPr>
          <w:sz w:val="20"/>
          <w:szCs w:val="20"/>
        </w:rPr>
      </w:pPr>
      <w:r w:rsidRPr="00DA71B8">
        <w:rPr>
          <w:sz w:val="20"/>
          <w:szCs w:val="20"/>
        </w:rPr>
        <w:t xml:space="preserve">        Serial.print( " km/h, " );</w:t>
      </w:r>
    </w:p>
    <w:p w:rsidR="00B544EB" w:rsidRPr="00DA71B8" w:rsidRDefault="00B544EB" w:rsidP="00B544EB">
      <w:pPr>
        <w:rPr>
          <w:sz w:val="20"/>
          <w:szCs w:val="20"/>
        </w:rPr>
      </w:pPr>
      <w:r w:rsidRPr="00DA71B8">
        <w:rPr>
          <w:sz w:val="20"/>
          <w:szCs w:val="20"/>
        </w:rPr>
        <w:t xml:space="preserve">        Serial.print( cog );</w:t>
      </w:r>
    </w:p>
    <w:p w:rsidR="00B544EB" w:rsidRPr="00DA71B8" w:rsidRDefault="00B544EB" w:rsidP="00B544EB">
      <w:pPr>
        <w:rPr>
          <w:sz w:val="20"/>
          <w:szCs w:val="20"/>
        </w:rPr>
      </w:pPr>
      <w:r w:rsidRPr="00DA71B8">
        <w:rPr>
          <w:sz w:val="20"/>
          <w:szCs w:val="20"/>
        </w:rPr>
        <w:t xml:space="preserve">        Serial.println( " degrees" );</w:t>
      </w:r>
    </w:p>
    <w:p w:rsidR="00B544EB" w:rsidRPr="00DA71B8" w:rsidRDefault="00B544EB" w:rsidP="00B544EB">
      <w:pPr>
        <w:rPr>
          <w:sz w:val="20"/>
          <w:szCs w:val="20"/>
        </w:rPr>
      </w:pPr>
      <w:r w:rsidRPr="00DA71B8">
        <w:rPr>
          <w:sz w:val="20"/>
          <w:szCs w:val="20"/>
        </w:rPr>
        <w:t xml:space="preserve">        //updateScreen();</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break;</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w:t>
      </w:r>
    </w:p>
    <w:p w:rsidR="00B544EB" w:rsidRPr="00DA71B8" w:rsidRDefault="00B544EB" w:rsidP="00B544EB">
      <w:pPr>
        <w:rPr>
          <w:sz w:val="20"/>
          <w:szCs w:val="20"/>
        </w:rPr>
      </w:pPr>
      <w:r w:rsidRPr="00DA71B8">
        <w:rPr>
          <w:sz w:val="20"/>
          <w:szCs w:val="20"/>
        </w:rPr>
        <w:t>void sendGSM(const char* msg, int waitMs = 500) {</w:t>
      </w:r>
    </w:p>
    <w:p w:rsidR="00B544EB" w:rsidRPr="00DA71B8" w:rsidRDefault="00B544EB" w:rsidP="00B544EB">
      <w:pPr>
        <w:rPr>
          <w:sz w:val="20"/>
          <w:szCs w:val="20"/>
        </w:rPr>
      </w:pPr>
      <w:r w:rsidRPr="00DA71B8">
        <w:rPr>
          <w:sz w:val="20"/>
          <w:szCs w:val="20"/>
        </w:rPr>
        <w:t xml:space="preserve">  GSM_PORT.println(msg);</w:t>
      </w:r>
    </w:p>
    <w:p w:rsidR="00B544EB" w:rsidRPr="00DA71B8" w:rsidRDefault="00B544EB" w:rsidP="00B544EB">
      <w:pPr>
        <w:rPr>
          <w:sz w:val="20"/>
          <w:szCs w:val="20"/>
        </w:rPr>
      </w:pPr>
      <w:r w:rsidRPr="00DA71B8">
        <w:rPr>
          <w:sz w:val="20"/>
          <w:szCs w:val="20"/>
        </w:rPr>
        <w:t xml:space="preserve">  while(GSM_PORT.available()) {</w:t>
      </w:r>
    </w:p>
    <w:p w:rsidR="00B544EB" w:rsidRPr="00DA71B8" w:rsidRDefault="00B544EB" w:rsidP="00B544EB">
      <w:pPr>
        <w:rPr>
          <w:sz w:val="20"/>
          <w:szCs w:val="20"/>
        </w:rPr>
      </w:pPr>
      <w:r w:rsidRPr="00DA71B8">
        <w:rPr>
          <w:sz w:val="20"/>
          <w:szCs w:val="20"/>
        </w:rPr>
        <w:t xml:space="preserve">    parseATText(GSM_PORT.read());</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 xml:space="preserve">  delay(waitMs);</w:t>
      </w:r>
    </w:p>
    <w:p w:rsidR="00B544EB" w:rsidRPr="00DA71B8" w:rsidRDefault="00B544EB" w:rsidP="00B544EB">
      <w:pPr>
        <w:rPr>
          <w:sz w:val="20"/>
          <w:szCs w:val="20"/>
        </w:rPr>
      </w:pPr>
      <w:r w:rsidRPr="00DA71B8">
        <w:rPr>
          <w:sz w:val="20"/>
          <w:szCs w:val="20"/>
        </w:rPr>
        <w:t>}</w:t>
      </w:r>
    </w:p>
    <w:p w:rsidR="00B544EB" w:rsidRPr="00DA71B8" w:rsidRDefault="00B544EB" w:rsidP="00B544EB">
      <w:pPr>
        <w:rPr>
          <w:sz w:val="20"/>
          <w:szCs w:val="20"/>
        </w:rPr>
      </w:pPr>
      <w:r w:rsidRPr="00DA71B8">
        <w:rPr>
          <w:sz w:val="20"/>
          <w:szCs w:val="20"/>
        </w:rPr>
        <w:t>void sim808_setup() {</w:t>
      </w:r>
    </w:p>
    <w:p w:rsidR="00B544EB" w:rsidRPr="00DA71B8" w:rsidRDefault="00B544EB" w:rsidP="00B544EB">
      <w:pPr>
        <w:rPr>
          <w:sz w:val="20"/>
          <w:szCs w:val="20"/>
        </w:rPr>
      </w:pPr>
      <w:r w:rsidRPr="00DA71B8">
        <w:rPr>
          <w:sz w:val="20"/>
          <w:szCs w:val="20"/>
        </w:rPr>
        <w:t xml:space="preserve">  delay(500);</w:t>
      </w:r>
    </w:p>
    <w:p w:rsidR="00B544EB" w:rsidRPr="00DA71B8" w:rsidRDefault="00B544EB" w:rsidP="00B544EB">
      <w:pPr>
        <w:rPr>
          <w:sz w:val="20"/>
          <w:szCs w:val="20"/>
        </w:rPr>
      </w:pPr>
      <w:r w:rsidRPr="00DA71B8">
        <w:rPr>
          <w:sz w:val="20"/>
          <w:szCs w:val="20"/>
        </w:rPr>
        <w:t xml:space="preserve">  ss.println("AT+CGNSPWR=1\n");</w:t>
      </w:r>
    </w:p>
    <w:p w:rsidR="00B544EB" w:rsidRPr="00DA71B8" w:rsidRDefault="00B544EB" w:rsidP="00B544EB">
      <w:pPr>
        <w:rPr>
          <w:sz w:val="20"/>
          <w:szCs w:val="20"/>
        </w:rPr>
      </w:pPr>
      <w:r w:rsidRPr="00DA71B8">
        <w:rPr>
          <w:sz w:val="20"/>
          <w:szCs w:val="20"/>
        </w:rPr>
        <w:t xml:space="preserve">  delay(500);</w:t>
      </w:r>
    </w:p>
    <w:p w:rsidR="00B544EB" w:rsidRPr="00DA71B8" w:rsidRDefault="00B544EB" w:rsidP="00B544EB">
      <w:pPr>
        <w:rPr>
          <w:sz w:val="20"/>
          <w:szCs w:val="20"/>
        </w:rPr>
      </w:pPr>
      <w:r w:rsidRPr="00DA71B8">
        <w:rPr>
          <w:sz w:val="20"/>
          <w:szCs w:val="20"/>
        </w:rPr>
        <w:t xml:space="preserve">  // wait ten seconds for GSM module to connect to mobile network</w:t>
      </w:r>
    </w:p>
    <w:p w:rsidR="00B544EB" w:rsidRPr="00DA71B8" w:rsidRDefault="00B544EB" w:rsidP="00B544EB">
      <w:pPr>
        <w:rPr>
          <w:sz w:val="20"/>
          <w:szCs w:val="20"/>
        </w:rPr>
      </w:pPr>
      <w:r w:rsidRPr="00DA71B8">
        <w:rPr>
          <w:sz w:val="20"/>
          <w:szCs w:val="20"/>
        </w:rPr>
        <w:t xml:space="preserve">  Serial.print( "Waiting for SIM startup..." );</w:t>
      </w:r>
    </w:p>
    <w:p w:rsidR="00B544EB" w:rsidRPr="00DA71B8" w:rsidRDefault="00B544EB" w:rsidP="00B544EB">
      <w:pPr>
        <w:rPr>
          <w:sz w:val="20"/>
          <w:szCs w:val="20"/>
        </w:rPr>
      </w:pPr>
      <w:r w:rsidRPr="00DA71B8">
        <w:rPr>
          <w:sz w:val="20"/>
          <w:szCs w:val="20"/>
        </w:rPr>
        <w:t xml:space="preserve">  delay(10000);</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 xml:space="preserve">  sendGSM("AT+SAPBR=3,1,\"APN\",\"gpinternet\"");  // change this for your cell provider</w:t>
      </w:r>
    </w:p>
    <w:p w:rsidR="00B544EB" w:rsidRPr="00DA71B8" w:rsidRDefault="00B544EB" w:rsidP="00B544EB">
      <w:pPr>
        <w:rPr>
          <w:sz w:val="20"/>
          <w:szCs w:val="20"/>
        </w:rPr>
      </w:pPr>
      <w:r w:rsidRPr="00DA71B8">
        <w:rPr>
          <w:sz w:val="20"/>
          <w:szCs w:val="20"/>
        </w:rPr>
        <w:t xml:space="preserve">  sendGSM("AT+SAPBR=1,1",3000);</w:t>
      </w:r>
    </w:p>
    <w:p w:rsidR="00B544EB" w:rsidRPr="00DA71B8" w:rsidRDefault="00B544EB" w:rsidP="00B544EB">
      <w:pPr>
        <w:rPr>
          <w:sz w:val="20"/>
          <w:szCs w:val="20"/>
        </w:rPr>
      </w:pPr>
      <w:r w:rsidRPr="00DA71B8">
        <w:rPr>
          <w:sz w:val="20"/>
          <w:szCs w:val="20"/>
        </w:rPr>
        <w:t xml:space="preserve">  sendGSM("AT+HTTPINIT", 500);</w:t>
      </w:r>
    </w:p>
    <w:p w:rsidR="00B544EB" w:rsidRPr="00DA71B8" w:rsidRDefault="00B544EB" w:rsidP="00B544EB">
      <w:pPr>
        <w:rPr>
          <w:sz w:val="20"/>
          <w:szCs w:val="20"/>
        </w:rPr>
      </w:pPr>
      <w:r w:rsidRPr="00DA71B8">
        <w:rPr>
          <w:sz w:val="20"/>
          <w:szCs w:val="20"/>
        </w:rPr>
        <w:t xml:space="preserve">  sendGSM("AT+HTTPPARA=\"CID\",1", 500);</w:t>
      </w:r>
    </w:p>
    <w:p w:rsidR="00B544EB" w:rsidRPr="00DA71B8" w:rsidRDefault="00B544EB" w:rsidP="00B544EB">
      <w:pPr>
        <w:rPr>
          <w:sz w:val="20"/>
          <w:szCs w:val="20"/>
        </w:rPr>
      </w:pPr>
      <w:r w:rsidRPr="00DA71B8">
        <w:rPr>
          <w:sz w:val="20"/>
          <w:szCs w:val="20"/>
        </w:rPr>
        <w:t xml:space="preserve">  delay(500);</w:t>
      </w:r>
    </w:p>
    <w:p w:rsidR="00B544EB" w:rsidRPr="00DA71B8" w:rsidRDefault="00B544EB" w:rsidP="00B544EB">
      <w:pPr>
        <w:rPr>
          <w:sz w:val="20"/>
          <w:szCs w:val="20"/>
        </w:rPr>
      </w:pPr>
      <w:r w:rsidRPr="00DA71B8">
        <w:rPr>
          <w:sz w:val="20"/>
          <w:szCs w:val="20"/>
        </w:rPr>
        <w:t xml:space="preserve">  ss.println("AT+CGNSPWR=1\n");</w:t>
      </w:r>
    </w:p>
    <w:p w:rsidR="00B544EB" w:rsidRPr="00DA71B8" w:rsidRDefault="00B544EB" w:rsidP="00B544EB">
      <w:pPr>
        <w:rPr>
          <w:sz w:val="20"/>
          <w:szCs w:val="20"/>
        </w:rPr>
      </w:pPr>
      <w:r w:rsidRPr="00DA71B8">
        <w:rPr>
          <w:sz w:val="20"/>
          <w:szCs w:val="20"/>
        </w:rPr>
        <w:t xml:space="preserve">  delay(500);</w:t>
      </w:r>
    </w:p>
    <w:p w:rsidR="00B544EB" w:rsidRPr="00DA71B8" w:rsidRDefault="00B544EB" w:rsidP="00B544EB">
      <w:pPr>
        <w:rPr>
          <w:sz w:val="20"/>
          <w:szCs w:val="20"/>
        </w:rPr>
      </w:pPr>
      <w:r w:rsidRPr="00DA71B8">
        <w:rPr>
          <w:sz w:val="20"/>
          <w:szCs w:val="20"/>
        </w:rPr>
        <w:t>}</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void flushGSM(unsigned long now) {</w:t>
      </w:r>
    </w:p>
    <w:p w:rsidR="00B544EB" w:rsidRPr="00DA71B8" w:rsidRDefault="00B544EB" w:rsidP="00B544EB">
      <w:pPr>
        <w:rPr>
          <w:sz w:val="20"/>
          <w:szCs w:val="20"/>
        </w:rPr>
      </w:pPr>
      <w:r w:rsidRPr="00DA71B8">
        <w:rPr>
          <w:sz w:val="20"/>
          <w:szCs w:val="20"/>
        </w:rPr>
        <w:t xml:space="preserve">  while(GSM_PORT.available()) {</w:t>
      </w:r>
    </w:p>
    <w:p w:rsidR="00B544EB" w:rsidRPr="00DA71B8" w:rsidRDefault="00B544EB" w:rsidP="00B544EB">
      <w:pPr>
        <w:rPr>
          <w:sz w:val="20"/>
          <w:szCs w:val="20"/>
        </w:rPr>
      </w:pPr>
      <w:r w:rsidRPr="00DA71B8">
        <w:rPr>
          <w:sz w:val="20"/>
          <w:szCs w:val="20"/>
        </w:rPr>
        <w:t xml:space="preserve">    //lastActionTime = now;</w:t>
      </w:r>
    </w:p>
    <w:p w:rsidR="00B544EB" w:rsidRPr="00DA71B8" w:rsidRDefault="00B544EB" w:rsidP="00B544EB">
      <w:pPr>
        <w:rPr>
          <w:sz w:val="20"/>
          <w:szCs w:val="20"/>
        </w:rPr>
      </w:pPr>
      <w:r w:rsidRPr="00DA71B8">
        <w:rPr>
          <w:sz w:val="20"/>
          <w:szCs w:val="20"/>
        </w:rPr>
        <w:t xml:space="preserve">    parseATText(GSM_PORT.read());</w:t>
      </w:r>
    </w:p>
    <w:p w:rsidR="00B544EB" w:rsidRPr="00DA71B8" w:rsidRDefault="00B544EB" w:rsidP="00B544EB">
      <w:pPr>
        <w:rPr>
          <w:sz w:val="20"/>
          <w:szCs w:val="20"/>
        </w:rPr>
      </w:pPr>
      <w:r w:rsidRPr="00DA71B8">
        <w:rPr>
          <w:sz w:val="20"/>
          <w:szCs w:val="20"/>
        </w:rPr>
        <w:t xml:space="preserve">  }</w:t>
      </w:r>
    </w:p>
    <w:p w:rsidR="00B544EB" w:rsidRPr="00DA71B8" w:rsidRDefault="00B544EB" w:rsidP="00B544EB">
      <w:pPr>
        <w:rPr>
          <w:sz w:val="20"/>
          <w:szCs w:val="20"/>
        </w:rPr>
      </w:pPr>
      <w:r w:rsidRPr="00DA71B8">
        <w:rPr>
          <w:sz w:val="20"/>
          <w:szCs w:val="20"/>
        </w:rPr>
        <w:t>}</w:t>
      </w:r>
    </w:p>
    <w:p w:rsidR="00B544EB" w:rsidRPr="00DA71B8" w:rsidRDefault="00B544EB" w:rsidP="00B544EB">
      <w:pPr>
        <w:rPr>
          <w:sz w:val="20"/>
          <w:szCs w:val="20"/>
        </w:rPr>
      </w:pPr>
    </w:p>
    <w:p w:rsidR="00B544EB" w:rsidRPr="00DA71B8" w:rsidRDefault="00B544EB" w:rsidP="00B544EB">
      <w:pPr>
        <w:rPr>
          <w:sz w:val="20"/>
          <w:szCs w:val="20"/>
        </w:rPr>
      </w:pPr>
      <w:r w:rsidRPr="00DA71B8">
        <w:rPr>
          <w:sz w:val="20"/>
          <w:szCs w:val="20"/>
        </w:rPr>
        <w:t>void sim808_loop() {</w:t>
      </w:r>
    </w:p>
    <w:p w:rsidR="00B544EB" w:rsidRPr="00DA71B8" w:rsidRDefault="00B544EB" w:rsidP="00B544EB">
      <w:pPr>
        <w:rPr>
          <w:sz w:val="20"/>
          <w:szCs w:val="20"/>
        </w:rPr>
      </w:pPr>
      <w:r w:rsidRPr="00DA71B8">
        <w:rPr>
          <w:sz w:val="20"/>
          <w:szCs w:val="20"/>
        </w:rPr>
        <w:t xml:space="preserve">  unsigned long now = millis();</w:t>
      </w:r>
    </w:p>
    <w:p w:rsidR="00B544EB" w:rsidRPr="00DA71B8" w:rsidRDefault="00B544EB" w:rsidP="00B544EB">
      <w:pPr>
        <w:rPr>
          <w:sz w:val="20"/>
          <w:szCs w:val="20"/>
        </w:rPr>
      </w:pPr>
      <w:r w:rsidRPr="00DA71B8">
        <w:rPr>
          <w:sz w:val="20"/>
          <w:szCs w:val="20"/>
        </w:rPr>
        <w:t xml:space="preserve">  flushGSM(now);</w:t>
      </w:r>
    </w:p>
    <w:p w:rsidR="00B544EB" w:rsidRPr="00DA71B8" w:rsidRDefault="00B544EB" w:rsidP="00B544EB">
      <w:pPr>
        <w:rPr>
          <w:sz w:val="20"/>
          <w:szCs w:val="20"/>
        </w:rPr>
      </w:pPr>
      <w:r w:rsidRPr="00DA71B8">
        <w:rPr>
          <w:sz w:val="20"/>
          <w:szCs w:val="20"/>
        </w:rPr>
        <w:t xml:space="preserve">  static unsigned long lastLocCheck = 0;</w:t>
      </w:r>
    </w:p>
    <w:p w:rsidR="00B544EB" w:rsidRPr="00DA71B8" w:rsidRDefault="00B544EB" w:rsidP="00B544EB">
      <w:pPr>
        <w:rPr>
          <w:sz w:val="20"/>
          <w:szCs w:val="20"/>
        </w:rPr>
      </w:pPr>
      <w:r w:rsidRPr="00DA71B8">
        <w:rPr>
          <w:sz w:val="20"/>
          <w:szCs w:val="20"/>
        </w:rPr>
        <w:t xml:space="preserve">  if ( now - lastLocCheck &gt; 5000 ) {</w:t>
      </w:r>
    </w:p>
    <w:p w:rsidR="00B544EB" w:rsidRPr="00DA71B8" w:rsidRDefault="00B544EB" w:rsidP="00B544EB">
      <w:pPr>
        <w:rPr>
          <w:sz w:val="20"/>
          <w:szCs w:val="20"/>
        </w:rPr>
      </w:pPr>
      <w:r w:rsidRPr="00DA71B8">
        <w:rPr>
          <w:sz w:val="20"/>
          <w:szCs w:val="20"/>
        </w:rPr>
        <w:t xml:space="preserve">    ss.println("AT+CGNSINF\n");</w:t>
      </w:r>
    </w:p>
    <w:p w:rsidR="00B544EB" w:rsidRPr="00DA71B8" w:rsidRDefault="00B544EB" w:rsidP="00B544EB">
      <w:pPr>
        <w:rPr>
          <w:sz w:val="20"/>
          <w:szCs w:val="20"/>
        </w:rPr>
      </w:pPr>
      <w:r w:rsidRPr="00DA71B8">
        <w:rPr>
          <w:sz w:val="20"/>
          <w:szCs w:val="20"/>
        </w:rPr>
        <w:t xml:space="preserve">    lastLocCheck = now;</w:t>
      </w:r>
    </w:p>
    <w:p w:rsidR="00B544EB" w:rsidRPr="00DA71B8" w:rsidRDefault="00B544EB" w:rsidP="00B544EB">
      <w:pPr>
        <w:rPr>
          <w:sz w:val="20"/>
          <w:szCs w:val="20"/>
        </w:rPr>
      </w:pPr>
      <w:r w:rsidRPr="00DA71B8">
        <w:rPr>
          <w:sz w:val="20"/>
          <w:szCs w:val="20"/>
        </w:rPr>
        <w:t xml:space="preserve">  }</w:t>
      </w:r>
    </w:p>
    <w:p w:rsidR="00AE622E" w:rsidRDefault="00B544EB" w:rsidP="00B544EB">
      <w:pPr>
        <w:rPr>
          <w:sz w:val="20"/>
          <w:szCs w:val="20"/>
        </w:rPr>
      </w:pPr>
      <w:r w:rsidRPr="00DA71B8">
        <w:rPr>
          <w:sz w:val="20"/>
          <w:szCs w:val="20"/>
        </w:rPr>
        <w:t>}</w:t>
      </w:r>
    </w:p>
    <w:p w:rsidR="00467754" w:rsidRDefault="00467754" w:rsidP="00B544EB">
      <w:pPr>
        <w:rPr>
          <w:sz w:val="20"/>
          <w:szCs w:val="20"/>
        </w:rPr>
      </w:pPr>
    </w:p>
    <w:p w:rsidR="00467754" w:rsidRDefault="00467754" w:rsidP="00467754">
      <w:pPr>
        <w:pStyle w:val="Heading1"/>
      </w:pPr>
      <w:r>
        <w:lastRenderedPageBreak/>
        <w:t>Server link for GPS result</w:t>
      </w:r>
    </w:p>
    <w:p w:rsidR="00467754" w:rsidRDefault="00467754" w:rsidP="00467754">
      <w:pPr>
        <w:rPr>
          <w:u w:val="single"/>
        </w:rPr>
      </w:pPr>
      <w:hyperlink r:id="rId13" w:history="1">
        <w:r w:rsidRPr="00885AF5">
          <w:rPr>
            <w:rStyle w:val="Hyperlink"/>
          </w:rPr>
          <w:t>http://www.iforce2d.net/gt/index.php?jn=abcdefghi2&amp;tz=6&amp;os=1&amp;lt=300</w:t>
        </w:r>
      </w:hyperlink>
    </w:p>
    <w:p w:rsidR="00467754" w:rsidRPr="00467754" w:rsidRDefault="00467754" w:rsidP="00C23805">
      <w:pPr>
        <w:jc w:val="both"/>
      </w:pPr>
      <w:r w:rsidRPr="00467754">
        <w:t>Here,</w:t>
      </w:r>
      <w:r>
        <w:t xml:space="preserve"> “jn=abcdefghi2” is our journey id, “tz=6”  means time zone GMT+6, “os=1” is first position point and “lt=300” is last position point. The first 100-200 position points for a journey id is garbage data if satellite</w:t>
      </w:r>
      <w:r w:rsidR="00EC66D7">
        <w:t xml:space="preserve"> signal</w:t>
      </w:r>
      <w:r>
        <w:t>s are low, after that it’ll give correct position</w:t>
      </w:r>
      <w:r w:rsidR="00EC66D7">
        <w:t xml:space="preserve"> and os(</w:t>
      </w:r>
      <w:r w:rsidR="00EC66D7" w:rsidRPr="00EC66D7">
        <w:rPr>
          <w:u w:val="single"/>
        </w:rPr>
        <w:t>&gt;</w:t>
      </w:r>
      <w:r w:rsidR="00EC66D7">
        <w:rPr>
          <w:u w:val="single"/>
        </w:rPr>
        <w:t>250 preffered</w:t>
      </w:r>
      <w:r w:rsidR="00EC66D7">
        <w:t>) and lt can be changed to see different points.</w:t>
      </w:r>
      <w:bookmarkStart w:id="0" w:name="_GoBack"/>
      <w:bookmarkEnd w:id="0"/>
    </w:p>
    <w:p w:rsidR="0077531F" w:rsidRDefault="0077531F" w:rsidP="00F710F5">
      <w:pPr>
        <w:pStyle w:val="Heading1"/>
      </w:pPr>
      <w:r>
        <w:t>Appl</w:t>
      </w:r>
      <w:r w:rsidR="00F710F5">
        <w:t>ications of GPS Vehicle Tracker</w:t>
      </w:r>
    </w:p>
    <w:p w:rsidR="0077531F" w:rsidRDefault="0077531F" w:rsidP="00B544EB">
      <w:pPr>
        <w:pStyle w:val="ListParagraph"/>
        <w:numPr>
          <w:ilvl w:val="0"/>
          <w:numId w:val="27"/>
        </w:numPr>
        <w:jc w:val="both"/>
      </w:pPr>
      <w:r>
        <w:t>Vehicle tracker can be used in a motor cycle, car, school bus, truck, transport vehicles.</w:t>
      </w:r>
    </w:p>
    <w:p w:rsidR="0077531F" w:rsidRDefault="0077531F" w:rsidP="00B544EB">
      <w:pPr>
        <w:pStyle w:val="ListParagraph"/>
        <w:numPr>
          <w:ilvl w:val="0"/>
          <w:numId w:val="27"/>
        </w:numPr>
        <w:jc w:val="both"/>
      </w:pPr>
      <w:r>
        <w:t>We can also use this system for vehicle accident detection. And we can use it for woman tracking, child tracking system.</w:t>
      </w:r>
    </w:p>
    <w:p w:rsidR="0077531F" w:rsidRDefault="0077531F" w:rsidP="0077531F"/>
    <w:p w:rsidR="0077531F" w:rsidRDefault="0077531F" w:rsidP="00F710F5">
      <w:pPr>
        <w:pStyle w:val="Heading1"/>
      </w:pPr>
      <w:r>
        <w:t>Advantages of GSM and GPS vehicle trac</w:t>
      </w:r>
      <w:r w:rsidR="00F710F5">
        <w:t>king system</w:t>
      </w:r>
    </w:p>
    <w:p w:rsidR="0077531F" w:rsidRDefault="0077531F" w:rsidP="00B544EB">
      <w:pPr>
        <w:pStyle w:val="ListParagraph"/>
        <w:numPr>
          <w:ilvl w:val="0"/>
          <w:numId w:val="32"/>
        </w:numPr>
        <w:jc w:val="both"/>
      </w:pPr>
      <w:r>
        <w:t>We don’t have to call the driver to know their location. We can track the route</w:t>
      </w:r>
      <w:r w:rsidR="00B544EB">
        <w:t>.</w:t>
      </w:r>
    </w:p>
    <w:p w:rsidR="0077531F" w:rsidRDefault="0077531F" w:rsidP="00B544EB">
      <w:pPr>
        <w:pStyle w:val="ListParagraph"/>
        <w:numPr>
          <w:ilvl w:val="0"/>
          <w:numId w:val="32"/>
        </w:numPr>
        <w:jc w:val="both"/>
      </w:pPr>
      <w:r>
        <w:t>Fleet management system is fastest, easiest and reliable. So user can stay stress-free by installing this system to track his/her vehicle</w:t>
      </w:r>
      <w:r w:rsidR="00B544EB">
        <w:t>.</w:t>
      </w:r>
    </w:p>
    <w:p w:rsidR="0077531F" w:rsidRDefault="0077531F" w:rsidP="0077531F"/>
    <w:p w:rsidR="0077531F" w:rsidRDefault="0077531F" w:rsidP="00F710F5">
      <w:pPr>
        <w:pStyle w:val="Heading1"/>
      </w:pPr>
      <w:r>
        <w:t>Future Development</w:t>
      </w:r>
    </w:p>
    <w:p w:rsidR="0077531F" w:rsidRDefault="0077531F" w:rsidP="00B544EB">
      <w:pPr>
        <w:pStyle w:val="ListParagraph"/>
        <w:numPr>
          <w:ilvl w:val="0"/>
          <w:numId w:val="35"/>
        </w:numPr>
        <w:jc w:val="both"/>
      </w:pPr>
      <w:r>
        <w:t>We can send multiple SMS to multiple mobile numbers. Also, we can dial a call to the mobile numbers.</w:t>
      </w:r>
    </w:p>
    <w:p w:rsidR="0077531F" w:rsidRDefault="0077531F" w:rsidP="00EB5F00">
      <w:pPr>
        <w:pStyle w:val="ListParagraph"/>
        <w:numPr>
          <w:ilvl w:val="0"/>
          <w:numId w:val="34"/>
        </w:numPr>
        <w:jc w:val="both"/>
      </w:pPr>
      <w:r>
        <w:t>Over-speed detection and hard breaking detection can be done in a future enhancement.</w:t>
      </w:r>
    </w:p>
    <w:sectPr w:rsidR="0077531F">
      <w:footerReference w:type="default" r:id="rId1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4393" w:rsidRDefault="00A84393" w:rsidP="00C6554A">
      <w:pPr>
        <w:spacing w:before="0" w:after="0" w:line="240" w:lineRule="auto"/>
      </w:pPr>
      <w:r>
        <w:separator/>
      </w:r>
    </w:p>
  </w:endnote>
  <w:endnote w:type="continuationSeparator" w:id="0">
    <w:p w:rsidR="00A84393" w:rsidRDefault="00A8439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7754" w:rsidRDefault="00467754">
    <w:pPr>
      <w:pStyle w:val="Footer"/>
    </w:pPr>
    <w:r>
      <w:t xml:space="preserve">Page </w:t>
    </w:r>
    <w:r>
      <w:fldChar w:fldCharType="begin"/>
    </w:r>
    <w:r>
      <w:instrText xml:space="preserve"> PAGE  \* Arabic  \* MERGEFORMAT </w:instrText>
    </w:r>
    <w:r>
      <w:fldChar w:fldCharType="separate"/>
    </w:r>
    <w:r w:rsidR="00C23805">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4393" w:rsidRDefault="00A84393" w:rsidP="00C6554A">
      <w:pPr>
        <w:spacing w:before="0" w:after="0" w:line="240" w:lineRule="auto"/>
      </w:pPr>
      <w:r>
        <w:separator/>
      </w:r>
    </w:p>
  </w:footnote>
  <w:footnote w:type="continuationSeparator" w:id="0">
    <w:p w:rsidR="00A84393" w:rsidRDefault="00A84393"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5705CD"/>
    <w:multiLevelType w:val="hybridMultilevel"/>
    <w:tmpl w:val="8C86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9E27A6"/>
    <w:multiLevelType w:val="hybridMultilevel"/>
    <w:tmpl w:val="559E0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1A5749"/>
    <w:multiLevelType w:val="hybridMultilevel"/>
    <w:tmpl w:val="B24E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F34746"/>
    <w:multiLevelType w:val="hybridMultilevel"/>
    <w:tmpl w:val="14BCF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925B28"/>
    <w:multiLevelType w:val="hybridMultilevel"/>
    <w:tmpl w:val="6658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6C1BE5"/>
    <w:multiLevelType w:val="hybridMultilevel"/>
    <w:tmpl w:val="276E0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606B2A"/>
    <w:multiLevelType w:val="hybridMultilevel"/>
    <w:tmpl w:val="23283CB4"/>
    <w:lvl w:ilvl="0" w:tplc="230E535A">
      <w:start w:val="1"/>
      <w:numFmt w:val="decimal"/>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19" w15:restartNumberingAfterBreak="0">
    <w:nsid w:val="38B77B17"/>
    <w:multiLevelType w:val="hybridMultilevel"/>
    <w:tmpl w:val="3DC6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95929"/>
    <w:multiLevelType w:val="hybridMultilevel"/>
    <w:tmpl w:val="045ED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300767"/>
    <w:multiLevelType w:val="hybridMultilevel"/>
    <w:tmpl w:val="7EF8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F7925"/>
    <w:multiLevelType w:val="hybridMultilevel"/>
    <w:tmpl w:val="CC22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736AEF"/>
    <w:multiLevelType w:val="hybridMultilevel"/>
    <w:tmpl w:val="46E2E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D53492"/>
    <w:multiLevelType w:val="hybridMultilevel"/>
    <w:tmpl w:val="128E3FAE"/>
    <w:lvl w:ilvl="0" w:tplc="04090001">
      <w:start w:val="1"/>
      <w:numFmt w:val="bullet"/>
      <w:lvlText w:val=""/>
      <w:lvlJc w:val="left"/>
      <w:pPr>
        <w:ind w:left="1466" w:hanging="360"/>
      </w:pPr>
      <w:rPr>
        <w:rFonts w:ascii="Symbol" w:hAnsi="Symbol"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26" w15:restartNumberingAfterBreak="0">
    <w:nsid w:val="528743B3"/>
    <w:multiLevelType w:val="hybridMultilevel"/>
    <w:tmpl w:val="CED44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C702D3"/>
    <w:multiLevelType w:val="hybridMultilevel"/>
    <w:tmpl w:val="FD543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C00963"/>
    <w:multiLevelType w:val="hybridMultilevel"/>
    <w:tmpl w:val="7E2CD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011427A"/>
    <w:multiLevelType w:val="hybridMultilevel"/>
    <w:tmpl w:val="EEFAA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F0618C"/>
    <w:multiLevelType w:val="hybridMultilevel"/>
    <w:tmpl w:val="DB001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09742A"/>
    <w:multiLevelType w:val="multilevel"/>
    <w:tmpl w:val="6C78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3F4E03"/>
    <w:multiLevelType w:val="hybridMultilevel"/>
    <w:tmpl w:val="1AA2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7"/>
  </w:num>
  <w:num w:numId="17">
    <w:abstractNumId w:val="14"/>
  </w:num>
  <w:num w:numId="18">
    <w:abstractNumId w:val="30"/>
  </w:num>
  <w:num w:numId="19">
    <w:abstractNumId w:val="31"/>
  </w:num>
  <w:num w:numId="20">
    <w:abstractNumId w:val="29"/>
  </w:num>
  <w:num w:numId="21">
    <w:abstractNumId w:val="32"/>
  </w:num>
  <w:num w:numId="22">
    <w:abstractNumId w:val="13"/>
  </w:num>
  <w:num w:numId="23">
    <w:abstractNumId w:val="24"/>
  </w:num>
  <w:num w:numId="24">
    <w:abstractNumId w:val="20"/>
  </w:num>
  <w:num w:numId="25">
    <w:abstractNumId w:val="21"/>
  </w:num>
  <w:num w:numId="26">
    <w:abstractNumId w:val="25"/>
  </w:num>
  <w:num w:numId="27">
    <w:abstractNumId w:val="19"/>
  </w:num>
  <w:num w:numId="28">
    <w:abstractNumId w:val="28"/>
  </w:num>
  <w:num w:numId="29">
    <w:abstractNumId w:val="17"/>
  </w:num>
  <w:num w:numId="30">
    <w:abstractNumId w:val="26"/>
  </w:num>
  <w:num w:numId="31">
    <w:abstractNumId w:val="18"/>
  </w:num>
  <w:num w:numId="32">
    <w:abstractNumId w:val="16"/>
  </w:num>
  <w:num w:numId="33">
    <w:abstractNumId w:val="15"/>
  </w:num>
  <w:num w:numId="34">
    <w:abstractNumId w:val="22"/>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9CA"/>
    <w:rsid w:val="000A7DCF"/>
    <w:rsid w:val="00140DF6"/>
    <w:rsid w:val="0015679B"/>
    <w:rsid w:val="001C0B42"/>
    <w:rsid w:val="001D290A"/>
    <w:rsid w:val="00254B79"/>
    <w:rsid w:val="002554CD"/>
    <w:rsid w:val="00273499"/>
    <w:rsid w:val="00293B83"/>
    <w:rsid w:val="002B4294"/>
    <w:rsid w:val="00333D0D"/>
    <w:rsid w:val="003406CB"/>
    <w:rsid w:val="00346848"/>
    <w:rsid w:val="003748B6"/>
    <w:rsid w:val="003E6B6D"/>
    <w:rsid w:val="00467754"/>
    <w:rsid w:val="004C049F"/>
    <w:rsid w:val="005000E2"/>
    <w:rsid w:val="00651E03"/>
    <w:rsid w:val="006A3CE7"/>
    <w:rsid w:val="006F29CA"/>
    <w:rsid w:val="007140C0"/>
    <w:rsid w:val="0077531F"/>
    <w:rsid w:val="007F0BE8"/>
    <w:rsid w:val="00A33DA2"/>
    <w:rsid w:val="00A5610C"/>
    <w:rsid w:val="00A84393"/>
    <w:rsid w:val="00AE622E"/>
    <w:rsid w:val="00B544EB"/>
    <w:rsid w:val="00BC29C9"/>
    <w:rsid w:val="00C23805"/>
    <w:rsid w:val="00C34858"/>
    <w:rsid w:val="00C62368"/>
    <w:rsid w:val="00C6506A"/>
    <w:rsid w:val="00C6554A"/>
    <w:rsid w:val="00CC14B5"/>
    <w:rsid w:val="00DA71B8"/>
    <w:rsid w:val="00DB5484"/>
    <w:rsid w:val="00E778DC"/>
    <w:rsid w:val="00EB5F00"/>
    <w:rsid w:val="00EC66D7"/>
    <w:rsid w:val="00ED7C44"/>
    <w:rsid w:val="00F71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4347B"/>
  <w15:chartTrackingRefBased/>
  <w15:docId w15:val="{962581C9-237A-42D0-83FB-245878CAE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77531F"/>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Heading4Char">
    <w:name w:val="Heading 4 Char"/>
    <w:basedOn w:val="DefaultParagraphFont"/>
    <w:link w:val="Heading4"/>
    <w:uiPriority w:val="9"/>
    <w:semiHidden/>
    <w:rsid w:val="0077531F"/>
    <w:rPr>
      <w:rFonts w:asciiTheme="majorHAnsi" w:eastAsiaTheme="majorEastAsia" w:hAnsiTheme="majorHAnsi" w:cstheme="majorBidi"/>
      <w:i/>
      <w:iCs/>
      <w:color w:val="007789" w:themeColor="accent1" w:themeShade="BF"/>
    </w:rPr>
  </w:style>
  <w:style w:type="paragraph" w:styleId="ListParagraph">
    <w:name w:val="List Paragraph"/>
    <w:basedOn w:val="Normal"/>
    <w:uiPriority w:val="34"/>
    <w:unhideWhenUsed/>
    <w:qFormat/>
    <w:rsid w:val="00E778DC"/>
    <w:pPr>
      <w:ind w:left="720"/>
      <w:contextualSpacing/>
    </w:pPr>
  </w:style>
  <w:style w:type="character" w:customStyle="1" w:styleId="mw-headline">
    <w:name w:val="mw-headline"/>
    <w:basedOn w:val="DefaultParagraphFont"/>
    <w:rsid w:val="00DB5484"/>
  </w:style>
  <w:style w:type="paragraph" w:styleId="NormalWeb">
    <w:name w:val="Normal (Web)"/>
    <w:basedOn w:val="Normal"/>
    <w:uiPriority w:val="99"/>
    <w:unhideWhenUsed/>
    <w:rsid w:val="00DB5484"/>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736565">
      <w:bodyDiv w:val="1"/>
      <w:marLeft w:val="0"/>
      <w:marRight w:val="0"/>
      <w:marTop w:val="0"/>
      <w:marBottom w:val="0"/>
      <w:divBdr>
        <w:top w:val="none" w:sz="0" w:space="0" w:color="auto"/>
        <w:left w:val="none" w:sz="0" w:space="0" w:color="auto"/>
        <w:bottom w:val="none" w:sz="0" w:space="0" w:color="auto"/>
        <w:right w:val="none" w:sz="0" w:space="0" w:color="auto"/>
      </w:divBdr>
    </w:div>
    <w:div w:id="1172260440">
      <w:bodyDiv w:val="1"/>
      <w:marLeft w:val="0"/>
      <w:marRight w:val="0"/>
      <w:marTop w:val="0"/>
      <w:marBottom w:val="0"/>
      <w:divBdr>
        <w:top w:val="none" w:sz="0" w:space="0" w:color="auto"/>
        <w:left w:val="none" w:sz="0" w:space="0" w:color="auto"/>
        <w:bottom w:val="none" w:sz="0" w:space="0" w:color="auto"/>
        <w:right w:val="none" w:sz="0" w:space="0" w:color="auto"/>
      </w:divBdr>
      <w:divsChild>
        <w:div w:id="219875148">
          <w:marLeft w:val="336"/>
          <w:marRight w:val="0"/>
          <w:marTop w:val="120"/>
          <w:marBottom w:val="312"/>
          <w:divBdr>
            <w:top w:val="none" w:sz="0" w:space="0" w:color="auto"/>
            <w:left w:val="none" w:sz="0" w:space="0" w:color="auto"/>
            <w:bottom w:val="none" w:sz="0" w:space="0" w:color="auto"/>
            <w:right w:val="none" w:sz="0" w:space="0" w:color="auto"/>
          </w:divBdr>
          <w:divsChild>
            <w:div w:id="971013329">
              <w:marLeft w:val="0"/>
              <w:marRight w:val="0"/>
              <w:marTop w:val="0"/>
              <w:marBottom w:val="0"/>
              <w:divBdr>
                <w:top w:val="single" w:sz="6" w:space="0" w:color="CCCCCC"/>
                <w:left w:val="single" w:sz="6" w:space="0" w:color="CCCCCC"/>
                <w:bottom w:val="single" w:sz="6" w:space="0" w:color="CCCCCC"/>
                <w:right w:val="single" w:sz="6" w:space="0" w:color="CCCCCC"/>
              </w:divBdr>
              <w:divsChild>
                <w:div w:id="174433326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60484157">
          <w:marLeft w:val="336"/>
          <w:marRight w:val="0"/>
          <w:marTop w:val="120"/>
          <w:marBottom w:val="312"/>
          <w:divBdr>
            <w:top w:val="none" w:sz="0" w:space="0" w:color="auto"/>
            <w:left w:val="none" w:sz="0" w:space="0" w:color="auto"/>
            <w:bottom w:val="none" w:sz="0" w:space="0" w:color="auto"/>
            <w:right w:val="none" w:sz="0" w:space="0" w:color="auto"/>
          </w:divBdr>
          <w:divsChild>
            <w:div w:id="1876768751">
              <w:marLeft w:val="0"/>
              <w:marRight w:val="0"/>
              <w:marTop w:val="0"/>
              <w:marBottom w:val="0"/>
              <w:divBdr>
                <w:top w:val="single" w:sz="6" w:space="0" w:color="CCCCCC"/>
                <w:left w:val="single" w:sz="6" w:space="0" w:color="CCCCCC"/>
                <w:bottom w:val="single" w:sz="6" w:space="0" w:color="CCCCCC"/>
                <w:right w:val="single" w:sz="6" w:space="0" w:color="CCCCCC"/>
              </w:divBdr>
              <w:divsChild>
                <w:div w:id="29094374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528760992">
          <w:marLeft w:val="336"/>
          <w:marRight w:val="0"/>
          <w:marTop w:val="120"/>
          <w:marBottom w:val="312"/>
          <w:divBdr>
            <w:top w:val="none" w:sz="0" w:space="0" w:color="auto"/>
            <w:left w:val="none" w:sz="0" w:space="0" w:color="auto"/>
            <w:bottom w:val="none" w:sz="0" w:space="0" w:color="auto"/>
            <w:right w:val="none" w:sz="0" w:space="0" w:color="auto"/>
          </w:divBdr>
          <w:divsChild>
            <w:div w:id="834540156">
              <w:marLeft w:val="0"/>
              <w:marRight w:val="0"/>
              <w:marTop w:val="0"/>
              <w:marBottom w:val="0"/>
              <w:divBdr>
                <w:top w:val="single" w:sz="6" w:space="0" w:color="CCCCCC"/>
                <w:left w:val="single" w:sz="6" w:space="0" w:color="CCCCCC"/>
                <w:bottom w:val="single" w:sz="6" w:space="0" w:color="CCCCCC"/>
                <w:right w:val="single" w:sz="6" w:space="0" w:color="CCCCCC"/>
              </w:divBdr>
              <w:divsChild>
                <w:div w:id="12694641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995522847">
          <w:marLeft w:val="336"/>
          <w:marRight w:val="0"/>
          <w:marTop w:val="120"/>
          <w:marBottom w:val="312"/>
          <w:divBdr>
            <w:top w:val="none" w:sz="0" w:space="0" w:color="auto"/>
            <w:left w:val="none" w:sz="0" w:space="0" w:color="auto"/>
            <w:bottom w:val="none" w:sz="0" w:space="0" w:color="auto"/>
            <w:right w:val="none" w:sz="0" w:space="0" w:color="auto"/>
          </w:divBdr>
          <w:divsChild>
            <w:div w:id="1313800662">
              <w:marLeft w:val="0"/>
              <w:marRight w:val="0"/>
              <w:marTop w:val="0"/>
              <w:marBottom w:val="0"/>
              <w:divBdr>
                <w:top w:val="single" w:sz="6" w:space="0" w:color="CCCCCC"/>
                <w:left w:val="single" w:sz="6" w:space="0" w:color="CCCCCC"/>
                <w:bottom w:val="single" w:sz="6" w:space="0" w:color="CCCCCC"/>
                <w:right w:val="single" w:sz="6" w:space="0" w:color="CCCCCC"/>
              </w:divBdr>
              <w:divsChild>
                <w:div w:id="171102719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958560464">
          <w:marLeft w:val="336"/>
          <w:marRight w:val="0"/>
          <w:marTop w:val="120"/>
          <w:marBottom w:val="312"/>
          <w:divBdr>
            <w:top w:val="none" w:sz="0" w:space="0" w:color="auto"/>
            <w:left w:val="none" w:sz="0" w:space="0" w:color="auto"/>
            <w:bottom w:val="none" w:sz="0" w:space="0" w:color="auto"/>
            <w:right w:val="none" w:sz="0" w:space="0" w:color="auto"/>
          </w:divBdr>
          <w:divsChild>
            <w:div w:id="1208293824">
              <w:marLeft w:val="0"/>
              <w:marRight w:val="0"/>
              <w:marTop w:val="0"/>
              <w:marBottom w:val="0"/>
              <w:divBdr>
                <w:top w:val="single" w:sz="6" w:space="0" w:color="CCCCCC"/>
                <w:left w:val="single" w:sz="6" w:space="0" w:color="CCCCCC"/>
                <w:bottom w:val="single" w:sz="6" w:space="0" w:color="CCCCCC"/>
                <w:right w:val="single" w:sz="6" w:space="0" w:color="CCCCCC"/>
              </w:divBdr>
              <w:divsChild>
                <w:div w:id="48014944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www.iforce2d.net/gt/index.php?jn=abcdefghi2&amp;tz=6&amp;os=1&amp;lt=300"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www.iforce2d.net/test.php"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22</Pages>
  <Words>2258</Words>
  <Characters>12872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cp:lastPrinted>2018-07-01T14:28:00Z</cp:lastPrinted>
  <dcterms:created xsi:type="dcterms:W3CDTF">2018-07-03T09:35:00Z</dcterms:created>
  <dcterms:modified xsi:type="dcterms:W3CDTF">2018-07-03T09:35:00Z</dcterms:modified>
</cp:coreProperties>
</file>